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4B4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6C101F4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FD3DE43" wp14:editId="3E029831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A8D5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77DE03F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3310CE2B" w14:textId="77777777" w:rsidR="00C17BC3" w:rsidRDefault="00C17BC3">
      <w:pPr>
        <w:pStyle w:val="TitleCover"/>
        <w:rPr>
          <w:lang w:val="pt-PT"/>
        </w:rPr>
      </w:pPr>
    </w:p>
    <w:p w14:paraId="26C21613" w14:textId="77777777" w:rsidR="00C17BC3" w:rsidRDefault="00C17BC3">
      <w:pPr>
        <w:pStyle w:val="TitleCover"/>
        <w:rPr>
          <w:lang w:val="pt-PT"/>
        </w:rPr>
      </w:pPr>
    </w:p>
    <w:p w14:paraId="7ED59131" w14:textId="77777777" w:rsidR="00C17BC3" w:rsidRDefault="00C17BC3" w:rsidP="000467AF">
      <w:pPr>
        <w:pStyle w:val="TitleCover"/>
        <w:jc w:val="left"/>
        <w:rPr>
          <w:lang w:val="pt-PT"/>
        </w:rPr>
      </w:pPr>
    </w:p>
    <w:p w14:paraId="62301124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690E7428" w14:textId="6C622B9C" w:rsidR="00B23C8A" w:rsidRPr="00C17BC3" w:rsidRDefault="002B0CF2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Carbuddy</w:t>
      </w:r>
    </w:p>
    <w:p w14:paraId="6A8B19D1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73AD142D" w14:textId="77777777" w:rsidR="00C311BE" w:rsidRPr="00E63175" w:rsidRDefault="002B0CF2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9690B" wp14:editId="4B84A1FC">
                <wp:simplePos x="0" y="0"/>
                <wp:positionH relativeFrom="margin">
                  <wp:align>center</wp:align>
                </wp:positionH>
                <wp:positionV relativeFrom="page">
                  <wp:posOffset>8647859</wp:posOffset>
                </wp:positionV>
                <wp:extent cx="4452730" cy="980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BF852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bookmarkStart w:id="0" w:name="_Hlk86233192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Andreia Agostinho Batista nº 2202415</w:t>
                            </w:r>
                          </w:p>
                          <w:p w14:paraId="7C422A8B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Rafael Cunha Pereira nº2201126</w:t>
                            </w:r>
                          </w:p>
                          <w:p w14:paraId="1166FEA6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gonçalo santos ferreira nº2201131</w:t>
                            </w:r>
                          </w:p>
                          <w:p w14:paraId="3743EC5D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bookmarkEnd w:id="0"/>
                          <w:p w14:paraId="43CF7F41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A51C7CB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E6A6ECA" w14:textId="77777777" w:rsidR="002B0CF2" w:rsidRPr="00DC3036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C303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DATA</w:t>
                            </w:r>
                          </w:p>
                          <w:p w14:paraId="552B90D5" w14:textId="7AEA6AB1" w:rsidR="00B23C8A" w:rsidRPr="00E63175" w:rsidRDefault="00B23C8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6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680.95pt;width:350.6pt;height:77.2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" filled="f" stroked="f">
                <v:textbox style="mso-fit-shape-to-text:t">
                  <w:txbxContent>
                    <w:p w14:paraId="0E0BF852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bookmarkStart w:id="1" w:name="_Hlk86233192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Andreia Agostinho Batista nº 2202415</w:t>
                      </w:r>
                    </w:p>
                    <w:p w14:paraId="7C422A8B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Rafael Cunha Pereira nº2201126</w:t>
                      </w:r>
                    </w:p>
                    <w:p w14:paraId="1166FEA6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gonçalo santos ferreira nº2201131</w:t>
                      </w:r>
                    </w:p>
                    <w:p w14:paraId="3743EC5D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bookmarkEnd w:id="1"/>
                    <w:p w14:paraId="43CF7F41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A51C7CB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E6A6ECA" w14:textId="77777777" w:rsidR="002B0CF2" w:rsidRPr="00DC3036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 w:rsidRPr="00DC303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DATA</w:t>
                      </w:r>
                    </w:p>
                    <w:p w14:paraId="552B90D5" w14:textId="7AEA6AB1" w:rsidR="00B23C8A" w:rsidRPr="00E63175" w:rsidRDefault="00B23C8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56034" wp14:editId="71985A8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CD6746A" wp14:editId="523A68AE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0CCE5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 w:rsidR="00E63175" w:rsidRPr="00E63175">
        <w:rPr>
          <w:lang w:val="pt-PT"/>
        </w:rPr>
        <w:br w:type="page"/>
      </w:r>
      <w:r w:rsidR="00C311BE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C311BE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="00C311BE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C311BE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de </w:t>
      </w:r>
      <w:r w:rsidR="00C311BE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51EBEEEB" w14:textId="77777777" w:rsidR="00C311BE" w:rsidRPr="00BA62C0" w:rsidRDefault="00C311BE" w:rsidP="00C311BE">
      <w:pPr>
        <w:jc w:val="center"/>
        <w:rPr>
          <w:lang w:val="pt-PT"/>
        </w:rPr>
      </w:pPr>
    </w:p>
    <w:p w14:paraId="63398EDA" w14:textId="77777777" w:rsidR="00C311BE" w:rsidRDefault="00C311BE" w:rsidP="00C311BE">
      <w:pPr>
        <w:pStyle w:val="Corpodetexto"/>
        <w:rPr>
          <w:lang w:val="pt-PT"/>
        </w:rPr>
      </w:pPr>
    </w:p>
    <w:p w14:paraId="322A2719" w14:textId="77777777" w:rsidR="00C311BE" w:rsidRDefault="00C311BE" w:rsidP="00C311BE">
      <w:pPr>
        <w:pStyle w:val="Corpodetexto"/>
        <w:rPr>
          <w:lang w:val="pt-PT"/>
        </w:rPr>
      </w:pPr>
    </w:p>
    <w:p w14:paraId="162AC51F" w14:textId="77777777" w:rsidR="00C311BE" w:rsidRDefault="00C311BE" w:rsidP="00C311BE">
      <w:pPr>
        <w:pStyle w:val="Corpodetexto"/>
        <w:rPr>
          <w:lang w:val="pt-PT"/>
        </w:rPr>
      </w:pPr>
    </w:p>
    <w:p w14:paraId="01D90457" w14:textId="77777777" w:rsidR="00C311BE" w:rsidRDefault="00C311BE" w:rsidP="00C311BE">
      <w:pPr>
        <w:pStyle w:val="Corpodetexto"/>
        <w:rPr>
          <w:lang w:val="pt-PT"/>
        </w:rPr>
      </w:pPr>
    </w:p>
    <w:p w14:paraId="7D883B6B" w14:textId="77777777" w:rsidR="00C311BE" w:rsidRDefault="00C311BE" w:rsidP="00C311BE">
      <w:pPr>
        <w:pStyle w:val="Corpodetexto"/>
        <w:rPr>
          <w:lang w:val="pt-PT"/>
        </w:rPr>
      </w:pPr>
    </w:p>
    <w:p w14:paraId="6E5C7274" w14:textId="77777777" w:rsidR="00C311BE" w:rsidRDefault="00C311BE" w:rsidP="00C311BE">
      <w:pPr>
        <w:pStyle w:val="Corpodetexto"/>
        <w:rPr>
          <w:lang w:val="pt-PT"/>
        </w:rPr>
      </w:pPr>
    </w:p>
    <w:p w14:paraId="6B9FC359" w14:textId="77777777" w:rsidR="00C311BE" w:rsidRDefault="00C311BE" w:rsidP="00C311BE">
      <w:pPr>
        <w:pStyle w:val="Corpodetexto"/>
        <w:rPr>
          <w:lang w:val="pt-PT"/>
        </w:rPr>
      </w:pPr>
    </w:p>
    <w:p w14:paraId="6B162D3B" w14:textId="77777777" w:rsidR="00C311BE" w:rsidRDefault="00C311BE" w:rsidP="00C311BE">
      <w:pPr>
        <w:pStyle w:val="Corpodetexto"/>
        <w:rPr>
          <w:lang w:val="pt-PT"/>
        </w:rPr>
      </w:pPr>
    </w:p>
    <w:p w14:paraId="4CD23308" w14:textId="77777777" w:rsidR="00C311BE" w:rsidRDefault="00C311BE" w:rsidP="00C311BE">
      <w:pPr>
        <w:pStyle w:val="Corpodetexto"/>
        <w:rPr>
          <w:lang w:val="pt-PT"/>
        </w:rPr>
      </w:pPr>
    </w:p>
    <w:p w14:paraId="36FCAAD3" w14:textId="77777777" w:rsidR="00C311BE" w:rsidRDefault="00C311BE" w:rsidP="00C311BE">
      <w:pPr>
        <w:pStyle w:val="Corpodetexto"/>
        <w:rPr>
          <w:lang w:val="pt-PT"/>
        </w:rPr>
      </w:pPr>
    </w:p>
    <w:p w14:paraId="1632303B" w14:textId="77777777" w:rsidR="00C311BE" w:rsidRPr="00E63175" w:rsidRDefault="00C311BE" w:rsidP="00C311BE">
      <w:pPr>
        <w:pStyle w:val="Corpodetexto"/>
        <w:rPr>
          <w:lang w:val="pt-PT"/>
        </w:rPr>
      </w:pPr>
    </w:p>
    <w:p w14:paraId="1E70F72A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6EC6D4C8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5CDDE448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478B8016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DBDB557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1E2B349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7104A17A" w14:textId="553BEAFE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Andreia Agostinho Batista</w:t>
      </w:r>
      <w:r w:rsidRPr="00E63175">
        <w:rPr>
          <w:spacing w:val="-2"/>
          <w:sz w:val="24"/>
          <w:lang w:val="pt-PT"/>
        </w:rPr>
        <w:t>,</w:t>
      </w:r>
    </w:p>
    <w:p w14:paraId="59B3BABC" w14:textId="77777777" w:rsidR="00C311BE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5F0FA0FA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</w:p>
    <w:p w14:paraId="759F7920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1F6A675" w14:textId="77777777" w:rsidR="00C311BE" w:rsidRPr="00E63175" w:rsidRDefault="00C311BE" w:rsidP="00C311BE">
      <w:pPr>
        <w:tabs>
          <w:tab w:val="left" w:pos="-7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proofErr w:type="gramStart"/>
      <w:r>
        <w:rPr>
          <w:spacing w:val="-2"/>
          <w:sz w:val="24"/>
          <w:lang w:val="pt-PT"/>
        </w:rPr>
        <w:t>Fevereiro</w:t>
      </w:r>
      <w:proofErr w:type="gramEnd"/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6E4BBDAF" w14:textId="77777777" w:rsidR="00C311BE" w:rsidRDefault="00C311BE" w:rsidP="00C311BE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4D880D74" w14:textId="6AB8D955" w:rsidR="00BA62C0" w:rsidRPr="00E63175" w:rsidRDefault="007E3E80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A2448A">
        <w:rPr>
          <w:rFonts w:ascii="Times New Roman" w:hAnsi="Times New Roman" w:cs="Times New Roman"/>
          <w:kern w:val="20"/>
          <w:lang w:val="pt-PT"/>
        </w:rPr>
        <w:t>Marco Vicente</w:t>
      </w:r>
    </w:p>
    <w:p w14:paraId="777908C2" w14:textId="77777777" w:rsidR="007E3E80" w:rsidRPr="00BA62C0" w:rsidRDefault="007E3E80" w:rsidP="00BA62C0">
      <w:pPr>
        <w:jc w:val="center"/>
        <w:rPr>
          <w:lang w:val="pt-PT"/>
        </w:rPr>
      </w:pPr>
    </w:p>
    <w:p w14:paraId="7951F0B6" w14:textId="77777777" w:rsidR="007E3E80" w:rsidRDefault="007E3E80" w:rsidP="007E3E80">
      <w:pPr>
        <w:pStyle w:val="Corpodetexto"/>
        <w:rPr>
          <w:lang w:val="pt-PT"/>
        </w:rPr>
      </w:pPr>
    </w:p>
    <w:p w14:paraId="578C683B" w14:textId="77777777" w:rsidR="007E3E80" w:rsidRDefault="007E3E80" w:rsidP="007E3E80">
      <w:pPr>
        <w:pStyle w:val="Corpodetexto"/>
        <w:rPr>
          <w:lang w:val="pt-PT"/>
        </w:rPr>
      </w:pPr>
    </w:p>
    <w:p w14:paraId="408791D9" w14:textId="77777777" w:rsidR="007E3E80" w:rsidRDefault="007E3E80" w:rsidP="007E3E80">
      <w:pPr>
        <w:pStyle w:val="Corpodetexto"/>
        <w:rPr>
          <w:lang w:val="pt-PT"/>
        </w:rPr>
      </w:pPr>
    </w:p>
    <w:p w14:paraId="2BF319AF" w14:textId="77777777" w:rsidR="007E3E80" w:rsidRDefault="007E3E80" w:rsidP="007E3E80">
      <w:pPr>
        <w:pStyle w:val="Corpodetexto"/>
        <w:rPr>
          <w:lang w:val="pt-PT"/>
        </w:rPr>
      </w:pPr>
    </w:p>
    <w:p w14:paraId="282D1EF9" w14:textId="77777777" w:rsidR="007E3E80" w:rsidRDefault="007E3E80" w:rsidP="007E3E80">
      <w:pPr>
        <w:pStyle w:val="Corpodetexto"/>
        <w:rPr>
          <w:lang w:val="pt-PT"/>
        </w:rPr>
      </w:pPr>
    </w:p>
    <w:p w14:paraId="660A0C79" w14:textId="77777777" w:rsidR="007E3E80" w:rsidRDefault="007E3E80" w:rsidP="007E3E80">
      <w:pPr>
        <w:pStyle w:val="Corpodetexto"/>
        <w:rPr>
          <w:lang w:val="pt-PT"/>
        </w:rPr>
      </w:pPr>
    </w:p>
    <w:p w14:paraId="2A8D6BE1" w14:textId="77777777" w:rsidR="007E3E80" w:rsidRDefault="007E3E80" w:rsidP="007E3E80">
      <w:pPr>
        <w:pStyle w:val="Corpodetexto"/>
        <w:rPr>
          <w:lang w:val="pt-PT"/>
        </w:rPr>
      </w:pPr>
    </w:p>
    <w:p w14:paraId="0E705C20" w14:textId="77777777" w:rsidR="007E3E80" w:rsidRDefault="007E3E80" w:rsidP="007E3E80">
      <w:pPr>
        <w:pStyle w:val="Corpodetexto"/>
        <w:rPr>
          <w:lang w:val="pt-PT"/>
        </w:rPr>
      </w:pPr>
    </w:p>
    <w:p w14:paraId="078AF2BF" w14:textId="77777777" w:rsidR="007E3E80" w:rsidRDefault="007E3E80" w:rsidP="007E3E80">
      <w:pPr>
        <w:pStyle w:val="Corpodetexto"/>
        <w:rPr>
          <w:lang w:val="pt-PT"/>
        </w:rPr>
      </w:pPr>
    </w:p>
    <w:p w14:paraId="788F48EC" w14:textId="77777777" w:rsidR="007E3E80" w:rsidRDefault="007E3E80" w:rsidP="007E3E80">
      <w:pPr>
        <w:pStyle w:val="Corpodetexto"/>
        <w:rPr>
          <w:lang w:val="pt-PT"/>
        </w:rPr>
      </w:pPr>
    </w:p>
    <w:p w14:paraId="2BED8723" w14:textId="77777777" w:rsidR="007E3E80" w:rsidRPr="00E63175" w:rsidRDefault="007E3E80" w:rsidP="007E3E80">
      <w:pPr>
        <w:pStyle w:val="Corpodetexto"/>
        <w:rPr>
          <w:lang w:val="pt-PT"/>
        </w:rPr>
      </w:pPr>
    </w:p>
    <w:p w14:paraId="526617DD" w14:textId="77777777" w:rsidR="007E3E80" w:rsidRPr="00E63175" w:rsidRDefault="007E3E80" w:rsidP="007E3E80">
      <w:pPr>
        <w:tabs>
          <w:tab w:val="center" w:pos="2820"/>
        </w:tabs>
        <w:suppressAutoHyphens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1AE646F" w14:textId="77777777" w:rsidR="007E3E80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A4FC66D" w14:textId="77777777" w:rsidR="007E3E80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317BFDBE" w14:textId="77777777" w:rsidR="007E3E80" w:rsidRPr="00E63175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7CC23A10" w14:textId="77777777" w:rsidR="007E3E80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423A6210" w14:textId="77777777" w:rsidR="007E3E80" w:rsidRPr="00E63175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54D0C92B" w14:textId="44074EAD" w:rsidR="007E3E80" w:rsidRPr="00E63175" w:rsidRDefault="007226B1" w:rsidP="007E3E80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Diogo Rafael Cunha Pereira</w:t>
      </w:r>
      <w:r w:rsidR="007E3E80" w:rsidRPr="00E63175">
        <w:rPr>
          <w:spacing w:val="-2"/>
          <w:sz w:val="24"/>
          <w:lang w:val="pt-PT"/>
        </w:rPr>
        <w:t>,</w:t>
      </w:r>
    </w:p>
    <w:p w14:paraId="68C249CA" w14:textId="77777777" w:rsidR="007E3E80" w:rsidRDefault="007E3E80" w:rsidP="007E3E80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095BC0E" w14:textId="77777777" w:rsidR="007E3E80" w:rsidRPr="00E63175" w:rsidRDefault="007E3E80" w:rsidP="007E3E80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</w:p>
    <w:p w14:paraId="0B5C0742" w14:textId="77777777" w:rsidR="007E3E80" w:rsidRPr="00E63175" w:rsidRDefault="007E3E80" w:rsidP="007E3E80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648F1BDC" w14:textId="4B04840D" w:rsidR="007E3E80" w:rsidRPr="00E63175" w:rsidRDefault="007E3E80" w:rsidP="007E3E80">
      <w:pPr>
        <w:tabs>
          <w:tab w:val="left" w:pos="-7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proofErr w:type="gramStart"/>
      <w:r w:rsidR="007226B1">
        <w:rPr>
          <w:spacing w:val="-2"/>
          <w:sz w:val="24"/>
          <w:lang w:val="pt-PT"/>
        </w:rPr>
        <w:t>Fevereiro</w:t>
      </w:r>
      <w:proofErr w:type="gramEnd"/>
      <w:r w:rsidRPr="00E63175">
        <w:rPr>
          <w:spacing w:val="-2"/>
          <w:sz w:val="24"/>
          <w:lang w:val="pt-PT"/>
        </w:rPr>
        <w:t xml:space="preserve"> de </w:t>
      </w:r>
      <w:r w:rsidR="007226B1">
        <w:rPr>
          <w:spacing w:val="-2"/>
          <w:sz w:val="24"/>
          <w:lang w:val="pt-PT"/>
        </w:rPr>
        <w:t>2022</w:t>
      </w:r>
    </w:p>
    <w:p w14:paraId="7CAEE40B" w14:textId="77777777" w:rsidR="007226B1" w:rsidRDefault="007226B1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76B2EFC8" w14:textId="77777777" w:rsidR="00C311BE" w:rsidRPr="00E63175" w:rsidRDefault="00C311BE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>
        <w:rPr>
          <w:rFonts w:ascii="Times New Roman" w:hAnsi="Times New Roman" w:cs="Times New Roman"/>
          <w:kern w:val="20"/>
          <w:lang w:val="pt-PT"/>
        </w:rPr>
        <w:t xml:space="preserve"> de </w:t>
      </w:r>
      <w:r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>
        <w:rPr>
          <w:rFonts w:ascii="Times New Roman" w:hAnsi="Times New Roman" w:cs="Times New Roman"/>
          <w:kern w:val="20"/>
          <w:lang w:val="pt-PT"/>
        </w:rPr>
        <w:t xml:space="preserve"> </w:t>
      </w:r>
      <w:r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49A5BFDF" w14:textId="77777777" w:rsidR="00C311BE" w:rsidRPr="00BA62C0" w:rsidRDefault="00C311BE" w:rsidP="00C311BE">
      <w:pPr>
        <w:jc w:val="center"/>
        <w:rPr>
          <w:lang w:val="pt-PT"/>
        </w:rPr>
      </w:pPr>
    </w:p>
    <w:p w14:paraId="76BE9D5C" w14:textId="77777777" w:rsidR="00C311BE" w:rsidRDefault="00C311BE" w:rsidP="00C311BE">
      <w:pPr>
        <w:pStyle w:val="Corpodetexto"/>
        <w:rPr>
          <w:lang w:val="pt-PT"/>
        </w:rPr>
      </w:pPr>
    </w:p>
    <w:p w14:paraId="09A7B9FA" w14:textId="77777777" w:rsidR="00C311BE" w:rsidRDefault="00C311BE" w:rsidP="00C311BE">
      <w:pPr>
        <w:pStyle w:val="Corpodetexto"/>
        <w:rPr>
          <w:lang w:val="pt-PT"/>
        </w:rPr>
      </w:pPr>
    </w:p>
    <w:p w14:paraId="02966080" w14:textId="77777777" w:rsidR="00C311BE" w:rsidRDefault="00C311BE" w:rsidP="00C311BE">
      <w:pPr>
        <w:pStyle w:val="Corpodetexto"/>
        <w:rPr>
          <w:lang w:val="pt-PT"/>
        </w:rPr>
      </w:pPr>
    </w:p>
    <w:p w14:paraId="5E00B636" w14:textId="77777777" w:rsidR="00C311BE" w:rsidRDefault="00C311BE" w:rsidP="00C311BE">
      <w:pPr>
        <w:pStyle w:val="Corpodetexto"/>
        <w:rPr>
          <w:lang w:val="pt-PT"/>
        </w:rPr>
      </w:pPr>
    </w:p>
    <w:p w14:paraId="5C5B19CC" w14:textId="77777777" w:rsidR="00C311BE" w:rsidRDefault="00C311BE" w:rsidP="00C311BE">
      <w:pPr>
        <w:pStyle w:val="Corpodetexto"/>
        <w:rPr>
          <w:lang w:val="pt-PT"/>
        </w:rPr>
      </w:pPr>
    </w:p>
    <w:p w14:paraId="2DF99255" w14:textId="77777777" w:rsidR="00C311BE" w:rsidRDefault="00C311BE" w:rsidP="00C311BE">
      <w:pPr>
        <w:pStyle w:val="Corpodetexto"/>
        <w:rPr>
          <w:lang w:val="pt-PT"/>
        </w:rPr>
      </w:pPr>
    </w:p>
    <w:p w14:paraId="5A6F9DF2" w14:textId="77777777" w:rsidR="00C311BE" w:rsidRDefault="00C311BE" w:rsidP="00C311BE">
      <w:pPr>
        <w:pStyle w:val="Corpodetexto"/>
        <w:rPr>
          <w:lang w:val="pt-PT"/>
        </w:rPr>
      </w:pPr>
    </w:p>
    <w:p w14:paraId="070B294E" w14:textId="77777777" w:rsidR="00C311BE" w:rsidRDefault="00C311BE" w:rsidP="00C311BE">
      <w:pPr>
        <w:pStyle w:val="Corpodetexto"/>
        <w:rPr>
          <w:lang w:val="pt-PT"/>
        </w:rPr>
      </w:pPr>
    </w:p>
    <w:p w14:paraId="523C4763" w14:textId="77777777" w:rsidR="00C311BE" w:rsidRDefault="00C311BE" w:rsidP="00C311BE">
      <w:pPr>
        <w:pStyle w:val="Corpodetexto"/>
        <w:rPr>
          <w:lang w:val="pt-PT"/>
        </w:rPr>
      </w:pPr>
    </w:p>
    <w:p w14:paraId="6D8B87B0" w14:textId="77777777" w:rsidR="00C311BE" w:rsidRDefault="00C311BE" w:rsidP="00C311BE">
      <w:pPr>
        <w:pStyle w:val="Corpodetexto"/>
        <w:rPr>
          <w:lang w:val="pt-PT"/>
        </w:rPr>
      </w:pPr>
    </w:p>
    <w:p w14:paraId="1CE16C44" w14:textId="77777777" w:rsidR="00C311BE" w:rsidRPr="00E63175" w:rsidRDefault="00C311BE" w:rsidP="00C311BE">
      <w:pPr>
        <w:pStyle w:val="Corpodetexto"/>
        <w:rPr>
          <w:lang w:val="pt-PT"/>
        </w:rPr>
      </w:pPr>
    </w:p>
    <w:p w14:paraId="0F0333F7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08ED343F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0EF9FA21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26FD8208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66722FAA" w14:textId="77777777" w:rsidR="00C311BE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459B86E4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7A92B583" w14:textId="5C2BD266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Gonçalo Santos Ferreira</w:t>
      </w:r>
      <w:r w:rsidRPr="00E63175">
        <w:rPr>
          <w:spacing w:val="-2"/>
          <w:sz w:val="24"/>
          <w:lang w:val="pt-PT"/>
        </w:rPr>
        <w:t>,</w:t>
      </w:r>
    </w:p>
    <w:p w14:paraId="694A56E0" w14:textId="77777777" w:rsidR="00C311BE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63F3CBFB" w14:textId="77777777" w:rsidR="00C311BE" w:rsidRPr="00E63175" w:rsidRDefault="00C311BE" w:rsidP="00C311BE">
      <w:pPr>
        <w:tabs>
          <w:tab w:val="center" w:pos="2820"/>
        </w:tabs>
        <w:suppressAutoHyphens/>
        <w:jc w:val="center"/>
        <w:rPr>
          <w:spacing w:val="-2"/>
          <w:sz w:val="24"/>
          <w:lang w:val="pt-PT"/>
        </w:rPr>
      </w:pPr>
    </w:p>
    <w:p w14:paraId="1AE538A6" w14:textId="77777777" w:rsidR="00C311BE" w:rsidRPr="00E63175" w:rsidRDefault="00C311BE" w:rsidP="00C311BE">
      <w:pPr>
        <w:tabs>
          <w:tab w:val="left" w:pos="-720"/>
        </w:tabs>
        <w:suppressAutoHyphens/>
        <w:jc w:val="both"/>
        <w:rPr>
          <w:spacing w:val="-2"/>
          <w:sz w:val="24"/>
          <w:lang w:val="pt-PT"/>
        </w:rPr>
      </w:pPr>
    </w:p>
    <w:p w14:paraId="66BAF153" w14:textId="77777777" w:rsidR="00C311BE" w:rsidRPr="00E63175" w:rsidRDefault="00C311BE" w:rsidP="00C311BE">
      <w:pPr>
        <w:tabs>
          <w:tab w:val="left" w:pos="-720"/>
        </w:tabs>
        <w:suppressAutoHyphens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proofErr w:type="gramStart"/>
      <w:r>
        <w:rPr>
          <w:spacing w:val="-2"/>
          <w:sz w:val="24"/>
          <w:lang w:val="pt-PT"/>
        </w:rPr>
        <w:t>Fevereiro</w:t>
      </w:r>
      <w:proofErr w:type="gramEnd"/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2CC8DFC2" w14:textId="77777777" w:rsidR="00C311BE" w:rsidRDefault="00C311BE" w:rsidP="00C311BE">
      <w:pPr>
        <w:pStyle w:val="Ttulo1"/>
        <w:jc w:val="left"/>
      </w:pPr>
    </w:p>
    <w:p w14:paraId="612CA4B1" w14:textId="5801B382" w:rsidR="00B23C8A" w:rsidRDefault="00B23C8A" w:rsidP="00A44449">
      <w:pPr>
        <w:pStyle w:val="Ttulo1"/>
      </w:pPr>
      <w:r w:rsidRPr="00BA6A38">
        <w:br w:type="page"/>
      </w:r>
      <w:bookmarkStart w:id="2" w:name="_Toc93165879"/>
      <w:r w:rsidR="00C17BC3" w:rsidRPr="003A6E83">
        <w:lastRenderedPageBreak/>
        <w:t>Agradecimentos</w:t>
      </w:r>
      <w:bookmarkEnd w:id="2"/>
    </w:p>
    <w:p w14:paraId="545060C9" w14:textId="77777777" w:rsidR="00174CD1" w:rsidRPr="00174CD1" w:rsidRDefault="00174CD1" w:rsidP="00174CD1">
      <w:pPr>
        <w:pStyle w:val="Corpodetexto"/>
        <w:rPr>
          <w:lang w:val="pt-PT"/>
        </w:rPr>
      </w:pPr>
    </w:p>
    <w:p w14:paraId="727B044D" w14:textId="69E81C22" w:rsidR="00C17BC3" w:rsidRPr="00174CD1" w:rsidRDefault="00A44449" w:rsidP="00174CD1">
      <w:pPr>
        <w:ind w:firstLine="360"/>
        <w:jc w:val="both"/>
        <w:rPr>
          <w:sz w:val="24"/>
          <w:szCs w:val="24"/>
          <w:lang w:val="pt-PT"/>
        </w:rPr>
      </w:pPr>
      <w:r w:rsidRPr="00174CD1">
        <w:rPr>
          <w:sz w:val="24"/>
          <w:szCs w:val="24"/>
          <w:lang w:val="pt-PT"/>
        </w:rPr>
        <w:t>Para que todo o desenvolvimento deste projeto fosse possível, queríamos deixar um claro agradecimento aos docentes das unidades curriculares do presente ano letivo, sendo eles, Mário Viana, Mário Fernandes e Marco Vicente. Aos restantes elementos envolvidos no projeto, um muito obrigado pelo apoio e ajuda.</w:t>
      </w:r>
    </w:p>
    <w:p w14:paraId="088C2BC2" w14:textId="4C6871E7" w:rsidR="00A44449" w:rsidRPr="00174CD1" w:rsidRDefault="00A44449" w:rsidP="00174CD1">
      <w:pPr>
        <w:ind w:firstLine="360"/>
        <w:jc w:val="both"/>
        <w:rPr>
          <w:sz w:val="24"/>
          <w:szCs w:val="24"/>
          <w:lang w:val="pt-PT"/>
        </w:rPr>
      </w:pPr>
      <w:r w:rsidRPr="00174CD1">
        <w:rPr>
          <w:sz w:val="24"/>
          <w:szCs w:val="24"/>
          <w:lang w:val="pt-PT"/>
        </w:rPr>
        <w:t>Sem os elementos referidos anteriormente, não seria possível desenvolver este pro</w:t>
      </w:r>
      <w:r w:rsidR="00174CD1" w:rsidRPr="00174CD1">
        <w:rPr>
          <w:sz w:val="24"/>
          <w:szCs w:val="24"/>
          <w:lang w:val="pt-PT"/>
        </w:rPr>
        <w:t>jeto com tanta estabilidade e calma. Um muito obrigado</w:t>
      </w:r>
      <w:r w:rsidR="00715E02">
        <w:rPr>
          <w:sz w:val="24"/>
          <w:szCs w:val="24"/>
          <w:lang w:val="pt-PT"/>
        </w:rPr>
        <w:t xml:space="preserve"> a todos eles</w:t>
      </w:r>
      <w:r w:rsidR="00174CD1" w:rsidRPr="00174CD1">
        <w:rPr>
          <w:sz w:val="24"/>
          <w:szCs w:val="24"/>
          <w:lang w:val="pt-PT"/>
        </w:rPr>
        <w:t>.</w:t>
      </w:r>
    </w:p>
    <w:p w14:paraId="7460F51B" w14:textId="77777777" w:rsidR="00C17BC3" w:rsidRDefault="00C17BC3" w:rsidP="00C17BC3">
      <w:pPr>
        <w:pStyle w:val="Corpodetexto"/>
        <w:rPr>
          <w:lang w:val="pt-PT"/>
        </w:rPr>
      </w:pPr>
    </w:p>
    <w:p w14:paraId="46A805D1" w14:textId="77777777" w:rsidR="00C17BC3" w:rsidRDefault="00C17BC3" w:rsidP="00C17BC3">
      <w:pPr>
        <w:pStyle w:val="Corpodetexto"/>
        <w:rPr>
          <w:lang w:val="pt-PT"/>
        </w:rPr>
      </w:pPr>
    </w:p>
    <w:p w14:paraId="36F40A41" w14:textId="77777777" w:rsidR="00C17BC3" w:rsidRDefault="00C17BC3" w:rsidP="00C17BC3">
      <w:pPr>
        <w:pStyle w:val="Ttulo1"/>
      </w:pPr>
      <w:r>
        <w:br w:type="page"/>
      </w:r>
      <w:bookmarkStart w:id="3" w:name="_Toc93165880"/>
      <w:r>
        <w:lastRenderedPageBreak/>
        <w:t>Resumo</w:t>
      </w:r>
      <w:bookmarkEnd w:id="3"/>
      <w:r>
        <w:t xml:space="preserve"> </w:t>
      </w:r>
    </w:p>
    <w:p w14:paraId="4B3A2599" w14:textId="77777777" w:rsidR="00C17BC3" w:rsidRDefault="00C17BC3" w:rsidP="00C17BC3">
      <w:pPr>
        <w:pStyle w:val="Corpodetexto"/>
        <w:rPr>
          <w:lang w:val="pt-PT"/>
        </w:rPr>
      </w:pPr>
    </w:p>
    <w:p w14:paraId="10C12B16" w14:textId="5F1FB33C" w:rsidR="00E63175" w:rsidRPr="00E63175" w:rsidRDefault="00E63175" w:rsidP="00E63175">
      <w:pPr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r w:rsidR="00BA6A38">
        <w:rPr>
          <w:b/>
          <w:sz w:val="24"/>
          <w:lang w:val="pt-PT"/>
        </w:rPr>
        <w:t>CarBuddy</w:t>
      </w:r>
    </w:p>
    <w:p w14:paraId="5D9EAFED" w14:textId="77777777" w:rsidR="00E63175" w:rsidRPr="00E63175" w:rsidRDefault="00E63175" w:rsidP="00E63175">
      <w:pPr>
        <w:jc w:val="center"/>
        <w:rPr>
          <w:b/>
          <w:sz w:val="24"/>
          <w:lang w:val="pt-PT"/>
        </w:rPr>
      </w:pPr>
    </w:p>
    <w:p w14:paraId="2BCFF522" w14:textId="2BBD2393" w:rsidR="00E63175" w:rsidRDefault="00BA6A38" w:rsidP="00E63175">
      <w:pPr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Andreia Agostinho Batista</w:t>
      </w:r>
    </w:p>
    <w:p w14:paraId="120A7C5F" w14:textId="5086C924" w:rsidR="00BA6A38" w:rsidRDefault="00BA6A38" w:rsidP="00E63175">
      <w:pPr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Diogo Rafael Cunha Pereira</w:t>
      </w:r>
    </w:p>
    <w:p w14:paraId="63FBF19D" w14:textId="5CD6D250" w:rsidR="00E63175" w:rsidRDefault="00BA6A38" w:rsidP="00174CD1">
      <w:pPr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Gonçalo Santos Ferreira</w:t>
      </w:r>
    </w:p>
    <w:p w14:paraId="384F1D28" w14:textId="77777777" w:rsidR="00174CD1" w:rsidRPr="00643661" w:rsidRDefault="00174CD1" w:rsidP="00174CD1">
      <w:pPr>
        <w:jc w:val="center"/>
        <w:rPr>
          <w:b/>
          <w:sz w:val="24"/>
          <w:lang w:val="pt-PT"/>
        </w:rPr>
      </w:pPr>
    </w:p>
    <w:p w14:paraId="169B39EA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C097D4E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O projeto é de tema único que engloba todas e este mesmo é de livre escolha, tal como também se pretende que o desenvolvimento do mesmo utilize uma metodologia ágil.</w:t>
      </w:r>
    </w:p>
    <w:p w14:paraId="7318F51F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 xml:space="preserve">Todo o projeto será desenvolvido com a separação de tarefas em sprints a serem geridas pelo grupo. </w:t>
      </w:r>
    </w:p>
    <w:p w14:paraId="1F8093A9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Pode-se referir também o facto de que o projeto tem como principal objetivo a consolidação e aplicação dos conhecimentos adquiridos ao longo do curso.</w:t>
      </w:r>
    </w:p>
    <w:p w14:paraId="5BBCCAF8" w14:textId="77777777" w:rsidR="0016480E" w:rsidRPr="0016480E" w:rsidRDefault="0016480E" w:rsidP="0016480E">
      <w:pPr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/>
        </w:rPr>
        <w:t xml:space="preserve">Por fim, relativamente ao tema do nosso projeto, decidimos implementar um conceito de </w:t>
      </w:r>
      <w:r w:rsidRPr="0016480E">
        <w:rPr>
          <w:sz w:val="24"/>
          <w:szCs w:val="24"/>
          <w:lang w:val="pt-PT" w:eastAsia="pt-PT"/>
        </w:rPr>
        <w:t>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1837AF4D" w14:textId="09CEC7E2" w:rsidR="00C17BC3" w:rsidRPr="00174CD1" w:rsidRDefault="0016480E" w:rsidP="00174CD1">
      <w:pPr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 w:eastAsia="pt-PT"/>
        </w:rPr>
        <w:t xml:space="preserve">O objetivo primordial, é que mesmo a nível internacional, se possam registar e verificar o histórico de reparações, utilizando o VIN. </w:t>
      </w:r>
    </w:p>
    <w:p w14:paraId="2B4CE5F4" w14:textId="461FACF3" w:rsidR="00E63175" w:rsidRPr="00643661" w:rsidRDefault="00E63175" w:rsidP="00E63175">
      <w:pPr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r w:rsidR="00A33BA0">
        <w:rPr>
          <w:color w:val="000000"/>
          <w:sz w:val="24"/>
          <w:lang w:val="pt-PT" w:eastAsia="pt-PT"/>
        </w:rPr>
        <w:t>gestão, veículos, website, aplicação, API.</w:t>
      </w:r>
    </w:p>
    <w:p w14:paraId="401E9855" w14:textId="77777777" w:rsidR="00C17BC3" w:rsidRDefault="00C17BC3" w:rsidP="00C17BC3">
      <w:pPr>
        <w:pStyle w:val="Corpodetexto"/>
        <w:rPr>
          <w:lang w:val="pt-PT"/>
        </w:rPr>
      </w:pPr>
    </w:p>
    <w:p w14:paraId="286AF1FE" w14:textId="17A6AC04" w:rsidR="000467AF" w:rsidRPr="009E6C8B" w:rsidRDefault="00C17BC3" w:rsidP="009E6C8B">
      <w:pPr>
        <w:pStyle w:val="Ttulo1"/>
      </w:pPr>
      <w:r>
        <w:br w:type="page"/>
      </w:r>
      <w:bookmarkStart w:id="4" w:name="_Toc93165881"/>
      <w:r>
        <w:lastRenderedPageBreak/>
        <w:t>Índice</w:t>
      </w:r>
      <w:r w:rsidR="00996763">
        <w:t>s</w:t>
      </w:r>
      <w:bookmarkEnd w:id="4"/>
    </w:p>
    <w:sdt>
      <w:sdtPr>
        <w:rPr>
          <w:rFonts w:ascii="Garamond" w:eastAsia="Times New Roman" w:hAnsi="Garamond" w:cs="Garamond"/>
          <w:color w:val="auto"/>
          <w:sz w:val="22"/>
          <w:szCs w:val="22"/>
          <w:lang w:val="en-IE" w:eastAsia="en-US"/>
        </w:rPr>
        <w:id w:val="481050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533E9" w14:textId="0C35FDCD" w:rsidR="000467AF" w:rsidRPr="000467AF" w:rsidRDefault="000467AF">
          <w:pPr>
            <w:pStyle w:val="Cabealhodondice"/>
            <w:rPr>
              <w:color w:val="000000" w:themeColor="text1"/>
            </w:rPr>
          </w:pPr>
          <w:r w:rsidRPr="000467AF">
            <w:rPr>
              <w:color w:val="000000" w:themeColor="text1"/>
            </w:rPr>
            <w:t>Índice</w:t>
          </w:r>
        </w:p>
        <w:p w14:paraId="1810AF5C" w14:textId="738A7E0D" w:rsidR="0096579D" w:rsidRDefault="000467AF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5879" w:history="1">
            <w:r w:rsidR="0096579D" w:rsidRPr="0088386B">
              <w:rPr>
                <w:rStyle w:val="Hiperligao"/>
                <w:noProof/>
              </w:rPr>
              <w:t>Agradecimentos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_Toc93165879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v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532412F8" w14:textId="5730DCE7" w:rsidR="0096579D" w:rsidRDefault="008D7854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0" w:history="1">
            <w:r w:rsidR="0096579D" w:rsidRPr="0088386B">
              <w:rPr>
                <w:rStyle w:val="Hiperligao"/>
                <w:noProof/>
              </w:rPr>
              <w:t>Resumo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_Toc93165880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vi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29F896ED" w14:textId="2974B268" w:rsidR="0096579D" w:rsidRDefault="008D7854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1" w:history="1">
            <w:r w:rsidR="0096579D" w:rsidRPr="0088386B">
              <w:rPr>
                <w:rStyle w:val="Hiperligao"/>
                <w:noProof/>
              </w:rPr>
              <w:t>Índices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_Toc93165881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viii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40C2CBFA" w14:textId="72AA3179" w:rsidR="0096579D" w:rsidRDefault="008D7854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2" w:history="1">
            <w:r w:rsidR="0096579D" w:rsidRPr="0088386B">
              <w:rPr>
                <w:rStyle w:val="Hiperligao"/>
                <w:noProof/>
              </w:rPr>
              <w:t>Formatação do Texto Principal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_Toc93165882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1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0C181369" w14:textId="78CCF621" w:rsidR="0096579D" w:rsidRDefault="008D7854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3" w:history="1">
            <w:r w:rsidR="0096579D" w:rsidRPr="0088386B">
              <w:rPr>
                <w:rStyle w:val="Hiperligao"/>
                <w:noProof/>
              </w:rPr>
              <w:t>1.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Introdução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_Toc93165883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2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12AD519A" w14:textId="45BA12F4" w:rsidR="0096579D" w:rsidRDefault="008D7854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4" w:history="1">
            <w:r w:rsidR="0096579D" w:rsidRPr="0088386B">
              <w:rPr>
                <w:rStyle w:val="Hiperligao"/>
                <w:noProof/>
              </w:rPr>
              <w:t>2.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Metodologia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_Toc93165884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4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1E204C1A" w14:textId="269B1699" w:rsidR="0096579D" w:rsidRDefault="008D7854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5" w:history="1">
            <w:r w:rsidR="0096579D" w:rsidRPr="0088386B">
              <w:rPr>
                <w:rStyle w:val="Hiperligao"/>
                <w:noProof/>
              </w:rPr>
              <w:t>3.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Arquitetura do Sistema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_Toc93165885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5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58143C0A" w14:textId="473FE4E5" w:rsidR="0096579D" w:rsidRDefault="008D7854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6" w:history="1">
            <w:r w:rsidR="0096579D" w:rsidRPr="0088386B">
              <w:rPr>
                <w:rStyle w:val="Hiperligao"/>
                <w:noProof/>
              </w:rPr>
              <w:t>4.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Gestão do Projeto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_Toc93165886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6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1B50271F" w14:textId="38B64FBD" w:rsidR="0096579D" w:rsidRDefault="008D7854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7" w:history="1">
            <w:r w:rsidR="0096579D" w:rsidRPr="0088386B">
              <w:rPr>
                <w:rStyle w:val="Hiperligao"/>
                <w:noProof/>
              </w:rPr>
              <w:t>5.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Análise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_Toc93165887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7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6CF9A1C8" w14:textId="0F3CC3D6" w:rsidR="0096579D" w:rsidRDefault="008D7854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8" w:history="1">
            <w:r w:rsidR="0096579D" w:rsidRPr="0088386B">
              <w:rPr>
                <w:rStyle w:val="Hiperligao"/>
                <w:noProof/>
              </w:rPr>
              <w:t>6.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Desenho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_Toc93165888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8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3FC06779" w14:textId="7CF071A2" w:rsidR="0096579D" w:rsidRDefault="008D7854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89" w:history="1">
            <w:r w:rsidR="0096579D" w:rsidRPr="0088386B">
              <w:rPr>
                <w:rStyle w:val="Hiperligao"/>
                <w:noProof/>
              </w:rPr>
              <w:t>7.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Implementação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_Toc93165889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9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534E6380" w14:textId="19ABBBB1" w:rsidR="0096579D" w:rsidRDefault="008D7854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0" w:history="1">
            <w:r w:rsidR="0096579D" w:rsidRPr="0088386B">
              <w:rPr>
                <w:rStyle w:val="Hiperligao"/>
                <w:noProof/>
              </w:rPr>
              <w:t>8.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Testes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_Toc93165890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10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014BF77A" w14:textId="2C6634C1" w:rsidR="0096579D" w:rsidRDefault="008D7854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1" w:history="1">
            <w:r w:rsidR="0096579D" w:rsidRPr="0088386B">
              <w:rPr>
                <w:rStyle w:val="Hiperligao"/>
                <w:noProof/>
              </w:rPr>
              <w:t>9.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Conclusão e trabalho futuro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_Toc93165891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11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5A61ABDB" w14:textId="54C34223" w:rsidR="0096579D" w:rsidRDefault="008D7854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2" w:history="1">
            <w:r w:rsidR="0096579D" w:rsidRPr="0088386B">
              <w:rPr>
                <w:rStyle w:val="Hiperligao"/>
                <w:noProof/>
              </w:rPr>
              <w:t>10.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Bibliografia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_Toc93165892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12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700AD4A9" w14:textId="58E9E0E6" w:rsidR="0096579D" w:rsidRDefault="008D7854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3165893" w:history="1">
            <w:r w:rsidR="0096579D" w:rsidRPr="0088386B">
              <w:rPr>
                <w:rStyle w:val="Hiperligao"/>
                <w:noProof/>
              </w:rPr>
              <w:t>11.</w:t>
            </w:r>
            <w:r w:rsidR="0096579D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96579D" w:rsidRPr="0088386B">
              <w:rPr>
                <w:rStyle w:val="Hiperligao"/>
                <w:noProof/>
              </w:rPr>
              <w:t>Anexos</w:t>
            </w:r>
            <w:r w:rsidR="0096579D">
              <w:rPr>
                <w:noProof/>
                <w:webHidden/>
              </w:rPr>
              <w:tab/>
            </w:r>
            <w:r w:rsidR="0096579D">
              <w:rPr>
                <w:noProof/>
                <w:webHidden/>
              </w:rPr>
              <w:fldChar w:fldCharType="begin"/>
            </w:r>
            <w:r w:rsidR="0096579D">
              <w:rPr>
                <w:noProof/>
                <w:webHidden/>
              </w:rPr>
              <w:instrText xml:space="preserve"> PAGEREF _Toc93165893 \h </w:instrText>
            </w:r>
            <w:r w:rsidR="0096579D">
              <w:rPr>
                <w:noProof/>
                <w:webHidden/>
              </w:rPr>
            </w:r>
            <w:r w:rsidR="0096579D">
              <w:rPr>
                <w:noProof/>
                <w:webHidden/>
              </w:rPr>
              <w:fldChar w:fldCharType="separate"/>
            </w:r>
            <w:r w:rsidR="0096579D">
              <w:rPr>
                <w:noProof/>
                <w:webHidden/>
              </w:rPr>
              <w:t>13</w:t>
            </w:r>
            <w:r w:rsidR="0096579D">
              <w:rPr>
                <w:noProof/>
                <w:webHidden/>
              </w:rPr>
              <w:fldChar w:fldCharType="end"/>
            </w:r>
          </w:hyperlink>
        </w:p>
        <w:p w14:paraId="21832743" w14:textId="6A8D5678" w:rsidR="000467AF" w:rsidRPr="000467AF" w:rsidRDefault="000467AF" w:rsidP="000467AF">
          <w:r>
            <w:rPr>
              <w:b/>
              <w:bCs/>
            </w:rPr>
            <w:fldChar w:fldCharType="end"/>
          </w:r>
        </w:p>
      </w:sdtContent>
    </w:sdt>
    <w:p w14:paraId="1B0B6499" w14:textId="77777777" w:rsidR="0096579D" w:rsidRDefault="0096579D" w:rsidP="00996763">
      <w:pPr>
        <w:pStyle w:val="Corpodetexto"/>
        <w:ind w:firstLine="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</w:pPr>
    </w:p>
    <w:p w14:paraId="0697A040" w14:textId="1F65AF86" w:rsidR="000467AF" w:rsidRPr="000467AF" w:rsidRDefault="000467AF" w:rsidP="00996763">
      <w:pPr>
        <w:pStyle w:val="Corpodetexto"/>
        <w:ind w:firstLine="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</w:pPr>
      <w:r w:rsidRPr="000467AF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  <w:t>Índice de Ilustrações</w:t>
      </w:r>
    </w:p>
    <w:p w14:paraId="7F155D84" w14:textId="3AD697D5" w:rsidR="000467AF" w:rsidRDefault="000467AF" w:rsidP="00996763">
      <w:pPr>
        <w:pStyle w:val="Corpodetexto"/>
        <w:ind w:firstLine="0"/>
        <w:rPr>
          <w:lang w:val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r>
        <w:rPr>
          <w:b/>
          <w:bCs/>
          <w:noProof/>
          <w:lang w:val="pt-PT"/>
        </w:rPr>
        <w:t>Não foi encontrada nenhuma entrada do índice de ilustrações.</w:t>
      </w:r>
      <w:r>
        <w:rPr>
          <w:lang w:val="pt-PT"/>
        </w:rPr>
        <w:fldChar w:fldCharType="end"/>
      </w:r>
    </w:p>
    <w:p w14:paraId="3AB5F42E" w14:textId="500FCF57" w:rsidR="000467AF" w:rsidRPr="000467AF" w:rsidRDefault="000467AF" w:rsidP="000467AF">
      <w:pPr>
        <w:pStyle w:val="Corpodetexto"/>
        <w:ind w:firstLine="0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</w:pPr>
      <w:r w:rsidRPr="000467AF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pt-PT" w:eastAsia="pt-PT"/>
        </w:rPr>
        <w:t>Índice de Tabelas</w:t>
      </w:r>
    </w:p>
    <w:p w14:paraId="01EB63C3" w14:textId="5A24D95D" w:rsidR="000467AF" w:rsidRDefault="000467AF" w:rsidP="000467AF">
      <w:pPr>
        <w:pStyle w:val="Corpodetexto"/>
        <w:ind w:firstLine="0"/>
        <w:rPr>
          <w:lang w:val="pt-PT"/>
        </w:rPr>
        <w:sectPr w:rsidR="000467AF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"Tabela" </w:instrText>
      </w:r>
      <w:r>
        <w:rPr>
          <w:lang w:val="pt-PT"/>
        </w:rPr>
        <w:fldChar w:fldCharType="separate"/>
      </w:r>
      <w:r>
        <w:rPr>
          <w:b/>
          <w:bCs/>
          <w:noProof/>
          <w:lang w:val="pt-PT"/>
        </w:rPr>
        <w:t>Não foi encontrada nenhuma entrada do índice de ilustrações.</w:t>
      </w:r>
      <w:r>
        <w:rPr>
          <w:lang w:val="pt-PT"/>
        </w:rPr>
        <w:fldChar w:fldCharType="end"/>
      </w:r>
    </w:p>
    <w:p w14:paraId="34FC5C18" w14:textId="051EB879" w:rsidR="000467AF" w:rsidRDefault="000467AF" w:rsidP="00996763">
      <w:pPr>
        <w:pStyle w:val="Corpodetexto"/>
        <w:ind w:firstLine="0"/>
        <w:rPr>
          <w:lang w:val="pt-PT"/>
        </w:rPr>
        <w:sectPr w:rsidR="000467AF" w:rsidSect="00C17BC3">
          <w:headerReference w:type="even" r:id="rId19"/>
          <w:headerReference w:type="default" r:id="rId20"/>
          <w:footerReference w:type="default" r:id="rId21"/>
          <w:headerReference w:type="first" r:id="rId22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5065E42D" w14:textId="77777777" w:rsidR="00C17BC3" w:rsidRDefault="00D1255E" w:rsidP="00B37F9E">
      <w:pPr>
        <w:pStyle w:val="Ttulo1"/>
        <w:jc w:val="left"/>
      </w:pPr>
      <w:bookmarkStart w:id="5" w:name="_Toc93165882"/>
      <w:r>
        <w:lastRenderedPageBreak/>
        <w:t xml:space="preserve">Formatação do </w:t>
      </w:r>
      <w:r w:rsidR="00C17BC3">
        <w:t>Texto Principal</w:t>
      </w:r>
      <w:bookmarkEnd w:id="5"/>
      <w:r w:rsidR="00C17BC3">
        <w:t xml:space="preserve"> </w:t>
      </w:r>
    </w:p>
    <w:p w14:paraId="6FEF7BEB" w14:textId="77777777" w:rsidR="00C17BC3" w:rsidRDefault="00C17BC3" w:rsidP="00C17BC3">
      <w:pPr>
        <w:pStyle w:val="Corpodetexto"/>
        <w:rPr>
          <w:lang w:val="pt-PT"/>
        </w:rPr>
      </w:pPr>
    </w:p>
    <w:p w14:paraId="5171E3F3" w14:textId="77777777" w:rsidR="00C17BC3" w:rsidRDefault="00C17BC3" w:rsidP="00C17BC3">
      <w:pPr>
        <w:pStyle w:val="Corpodetexto"/>
        <w:rPr>
          <w:lang w:val="pt-PT"/>
        </w:rPr>
      </w:pPr>
    </w:p>
    <w:p w14:paraId="1942CB9A" w14:textId="77777777" w:rsidR="00E63175" w:rsidRPr="00E63175" w:rsidRDefault="00E63175" w:rsidP="00E63175">
      <w:pPr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3289A31F" w14:textId="77777777" w:rsidR="00E63175" w:rsidRPr="00E63175" w:rsidRDefault="00E63175" w:rsidP="00E63175">
      <w:pPr>
        <w:ind w:firstLine="709"/>
        <w:jc w:val="both"/>
        <w:rPr>
          <w:color w:val="000000"/>
          <w:sz w:val="8"/>
          <w:lang w:val="pt-PT"/>
        </w:rPr>
      </w:pPr>
    </w:p>
    <w:p w14:paraId="65439D5F" w14:textId="77777777" w:rsidR="00E63175" w:rsidRPr="00E63175" w:rsidRDefault="00E63175" w:rsidP="00E63175">
      <w:pPr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6DF93FCB" w14:textId="77777777" w:rsidR="00E63175" w:rsidRPr="00E63175" w:rsidRDefault="00E63175" w:rsidP="00E63175">
      <w:pPr>
        <w:ind w:firstLine="709"/>
        <w:jc w:val="both"/>
        <w:rPr>
          <w:color w:val="000000"/>
          <w:sz w:val="24"/>
          <w:lang w:val="pt-PT"/>
        </w:rPr>
      </w:pPr>
    </w:p>
    <w:p w14:paraId="0E11395F" w14:textId="77777777" w:rsidR="00E63175" w:rsidRPr="00E63175" w:rsidRDefault="00E63175" w:rsidP="00E63175">
      <w:pPr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45D2B745" w14:textId="77777777" w:rsidR="006915F9" w:rsidRDefault="00C17BC3" w:rsidP="00C17BC3">
      <w:pPr>
        <w:pStyle w:val="Ttulo1"/>
      </w:pPr>
      <w:r>
        <w:br w:type="page"/>
      </w:r>
    </w:p>
    <w:p w14:paraId="50E6CDD7" w14:textId="181D1499" w:rsidR="006915F9" w:rsidRDefault="005454E5" w:rsidP="00715E02">
      <w:pPr>
        <w:pStyle w:val="Ttulo1"/>
        <w:numPr>
          <w:ilvl w:val="0"/>
          <w:numId w:val="8"/>
        </w:numPr>
      </w:pPr>
      <w:bookmarkStart w:id="6" w:name="_Toc93165883"/>
      <w:r>
        <w:lastRenderedPageBreak/>
        <w:t>Introdução</w:t>
      </w:r>
      <w:bookmarkEnd w:id="6"/>
    </w:p>
    <w:p w14:paraId="64E31A82" w14:textId="6F03EC69" w:rsidR="006C5744" w:rsidRPr="00715E02" w:rsidRDefault="005454E5" w:rsidP="00715E02">
      <w:pPr>
        <w:pStyle w:val="Subttulo"/>
        <w:rPr>
          <w:rFonts w:ascii="Cambria" w:hAnsi="Cambria" w:cs="Times New Roman"/>
          <w:i/>
          <w:iCs/>
          <w:color w:val="4F81BD"/>
          <w:spacing w:val="15"/>
          <w:sz w:val="24"/>
          <w:szCs w:val="24"/>
        </w:rPr>
      </w:pPr>
      <w:r w:rsidRPr="00715E02">
        <w:t>Apresentação do trabalho</w:t>
      </w:r>
    </w:p>
    <w:p w14:paraId="4612AA79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A12EF41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O projeto é de tema único que engloba todas e este mesmo é de livre escolha, tal como também se pretende que o desenvolvimento do mesmo utilize uma metodologia ágil.</w:t>
      </w:r>
    </w:p>
    <w:p w14:paraId="2110C704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Todo o projeto será desenvolvido com a separação de tarefas em sprints a serem geridas pelo grupo.</w:t>
      </w:r>
    </w:p>
    <w:p w14:paraId="028E1CF2" w14:textId="77777777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Pode-se referir também o facto de que o projeto tem como principal objetivo a consolidação e aplicação dos conhecimentos adquiridos ao longo do curso.</w:t>
      </w:r>
    </w:p>
    <w:p w14:paraId="15A99D4A" w14:textId="204B672E" w:rsidR="006C5744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Relativamente ao tema do nosso projeto, decidimos implementar um conceito de 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1B44884C" w14:textId="3506D75B" w:rsidR="006C1BF3" w:rsidRPr="00715E02" w:rsidRDefault="006C5744" w:rsidP="00715E02">
      <w:pPr>
        <w:ind w:firstLine="360"/>
        <w:jc w:val="both"/>
        <w:rPr>
          <w:sz w:val="24"/>
          <w:szCs w:val="24"/>
          <w:lang w:val="pt-PT" w:eastAsia="pt-PT"/>
        </w:rPr>
      </w:pPr>
      <w:r w:rsidRPr="00715E02">
        <w:rPr>
          <w:sz w:val="24"/>
          <w:szCs w:val="24"/>
          <w:lang w:val="pt-PT" w:eastAsia="pt-PT"/>
        </w:rPr>
        <w:t>O objetivo primordial, é que mesmo a nível internacional, se possam registar e verificar o histórico de reparações, utilizando o VIN.</w:t>
      </w:r>
    </w:p>
    <w:p w14:paraId="57122894" w14:textId="77777777" w:rsidR="006C5744" w:rsidRPr="006C5744" w:rsidRDefault="006C5744" w:rsidP="00660926">
      <w:pPr>
        <w:pStyle w:val="Corpodetexto"/>
        <w:ind w:firstLine="0"/>
        <w:rPr>
          <w:lang w:val="pt-PT"/>
        </w:rPr>
      </w:pPr>
    </w:p>
    <w:p w14:paraId="0EAAFDFE" w14:textId="77777777" w:rsidR="0096579D" w:rsidRDefault="0096579D">
      <w:pPr>
        <w:spacing w:before="0" w:after="0" w:line="240" w:lineRule="auto"/>
        <w:rPr>
          <w:caps/>
          <w:spacing w:val="20"/>
          <w:kern w:val="20"/>
        </w:rPr>
      </w:pPr>
      <w:r>
        <w:br w:type="page"/>
      </w:r>
    </w:p>
    <w:p w14:paraId="53063EF8" w14:textId="4152559B" w:rsidR="009E6C8B" w:rsidRPr="00715E02" w:rsidRDefault="009E6C8B" w:rsidP="009E6C8B">
      <w:pPr>
        <w:pStyle w:val="Subttulo"/>
        <w:rPr>
          <w:rFonts w:ascii="Cambria" w:hAnsi="Cambria" w:cs="Times New Roman"/>
          <w:i/>
          <w:iCs/>
          <w:color w:val="4F81BD"/>
          <w:spacing w:val="15"/>
          <w:sz w:val="24"/>
          <w:szCs w:val="24"/>
        </w:rPr>
      </w:pPr>
      <w:r>
        <w:lastRenderedPageBreak/>
        <w:t>Estrutura</w:t>
      </w:r>
      <w:r w:rsidRPr="00715E02">
        <w:t xml:space="preserve"> do </w:t>
      </w:r>
      <w:r>
        <w:t>Relatório</w:t>
      </w:r>
    </w:p>
    <w:p w14:paraId="5C33D737" w14:textId="6B2F038D" w:rsidR="006C5744" w:rsidRPr="0096579D" w:rsidRDefault="00660926" w:rsidP="0096579D">
      <w:pPr>
        <w:ind w:firstLine="360"/>
        <w:jc w:val="both"/>
        <w:rPr>
          <w:sz w:val="24"/>
          <w:szCs w:val="24"/>
          <w:lang w:val="pt-PT" w:eastAsia="pt-PT"/>
        </w:rPr>
      </w:pPr>
      <w:r w:rsidRPr="0096579D">
        <w:rPr>
          <w:sz w:val="24"/>
          <w:szCs w:val="24"/>
          <w:lang w:val="pt-PT" w:eastAsia="pt-PT"/>
        </w:rPr>
        <w:t xml:space="preserve">Relativamente à estrutura deste documento, podemos observar que este está dividido em </w:t>
      </w:r>
      <w:r w:rsidR="0096579D" w:rsidRPr="0096579D">
        <w:rPr>
          <w:sz w:val="24"/>
          <w:szCs w:val="24"/>
          <w:lang w:val="pt-PT" w:eastAsia="pt-PT"/>
        </w:rPr>
        <w:t>9</w:t>
      </w:r>
      <w:r w:rsidRPr="0096579D">
        <w:rPr>
          <w:sz w:val="24"/>
          <w:szCs w:val="24"/>
          <w:lang w:val="pt-PT" w:eastAsia="pt-PT"/>
        </w:rPr>
        <w:t xml:space="preserve"> pontos, sendo eles a Introdução, a Metodologia, a Arquitetura do Sistema, Gestão do Projeto, Análise, Desenho, Implementação, Testes, e por fim, Conclusão e </w:t>
      </w:r>
      <w:r w:rsidR="00E14B9C" w:rsidRPr="0096579D">
        <w:rPr>
          <w:sz w:val="24"/>
          <w:szCs w:val="24"/>
          <w:lang w:val="pt-PT" w:eastAsia="pt-PT"/>
        </w:rPr>
        <w:t>T</w:t>
      </w:r>
      <w:r w:rsidRPr="0096579D">
        <w:rPr>
          <w:sz w:val="24"/>
          <w:szCs w:val="24"/>
          <w:lang w:val="pt-PT" w:eastAsia="pt-PT"/>
        </w:rPr>
        <w:t xml:space="preserve">rabalho </w:t>
      </w:r>
      <w:r w:rsidR="00E14B9C" w:rsidRPr="0096579D">
        <w:rPr>
          <w:sz w:val="24"/>
          <w:szCs w:val="24"/>
          <w:lang w:val="pt-PT" w:eastAsia="pt-PT"/>
        </w:rPr>
        <w:t>F</w:t>
      </w:r>
      <w:r w:rsidRPr="0096579D">
        <w:rPr>
          <w:sz w:val="24"/>
          <w:szCs w:val="24"/>
          <w:lang w:val="pt-PT" w:eastAsia="pt-PT"/>
        </w:rPr>
        <w:t>uturo</w:t>
      </w:r>
      <w:r w:rsidR="00E14B9C" w:rsidRPr="0096579D">
        <w:rPr>
          <w:sz w:val="24"/>
          <w:szCs w:val="24"/>
          <w:lang w:val="pt-PT" w:eastAsia="pt-PT"/>
        </w:rPr>
        <w:t>.</w:t>
      </w:r>
    </w:p>
    <w:p w14:paraId="4B70522B" w14:textId="602FA24D" w:rsidR="00E14B9C" w:rsidRPr="00C76DE4" w:rsidRDefault="00E14B9C" w:rsidP="00E14B9C">
      <w:pPr>
        <w:pStyle w:val="Corpodetexto"/>
        <w:rPr>
          <w:sz w:val="24"/>
          <w:szCs w:val="24"/>
          <w:lang w:val="pt-PT" w:eastAsia="pt-PT"/>
        </w:rPr>
      </w:pPr>
      <w:r w:rsidRPr="00C76DE4">
        <w:rPr>
          <w:sz w:val="24"/>
          <w:szCs w:val="24"/>
          <w:lang w:val="pt-PT" w:eastAsia="pt-PT"/>
        </w:rPr>
        <w:t>Quanto à Metodologia, podemos referir que falamos a cerca d</w:t>
      </w:r>
      <w:r w:rsidR="00C76DE4" w:rsidRPr="00C76DE4">
        <w:rPr>
          <w:sz w:val="24"/>
          <w:szCs w:val="24"/>
          <w:lang w:val="pt-PT" w:eastAsia="pt-PT"/>
        </w:rPr>
        <w:t>a nossa metodologia de trabalho e de como distribuímos as tarefas entre o grupo.</w:t>
      </w:r>
    </w:p>
    <w:p w14:paraId="361CFDDF" w14:textId="6863B797" w:rsidR="00E14B9C" w:rsidRPr="00437CCC" w:rsidRDefault="00E14B9C" w:rsidP="00E14B9C">
      <w:pPr>
        <w:pStyle w:val="Corpodetexto"/>
        <w:rPr>
          <w:sz w:val="24"/>
          <w:szCs w:val="24"/>
          <w:lang w:val="pt-PT" w:eastAsia="pt-PT"/>
        </w:rPr>
      </w:pPr>
      <w:r w:rsidRPr="00437CCC">
        <w:rPr>
          <w:sz w:val="24"/>
          <w:szCs w:val="24"/>
          <w:lang w:val="pt-PT" w:eastAsia="pt-PT"/>
        </w:rPr>
        <w:t xml:space="preserve">Na Arquitetura do Sistema trabalhamos os conceitos de </w:t>
      </w:r>
      <w:r w:rsidR="00437CCC" w:rsidRPr="00437CCC">
        <w:rPr>
          <w:sz w:val="24"/>
          <w:szCs w:val="24"/>
          <w:lang w:val="pt-PT" w:eastAsia="pt-PT"/>
        </w:rPr>
        <w:t>componentes tecnológicas</w:t>
      </w:r>
      <w:r w:rsidRPr="00437CCC">
        <w:rPr>
          <w:sz w:val="24"/>
          <w:szCs w:val="24"/>
          <w:lang w:val="pt-PT" w:eastAsia="pt-PT"/>
        </w:rPr>
        <w:t xml:space="preserve"> </w:t>
      </w:r>
      <w:r w:rsidR="00437CCC" w:rsidRPr="00437CCC">
        <w:rPr>
          <w:sz w:val="24"/>
          <w:szCs w:val="24"/>
          <w:lang w:val="pt-PT" w:eastAsia="pt-PT"/>
        </w:rPr>
        <w:t>utilizadas.</w:t>
      </w:r>
    </w:p>
    <w:p w14:paraId="31050641" w14:textId="270EDD0A" w:rsidR="00E14B9C" w:rsidRPr="00437CCC" w:rsidRDefault="00E14B9C" w:rsidP="00437CCC">
      <w:pPr>
        <w:ind w:firstLine="360"/>
        <w:jc w:val="both"/>
        <w:rPr>
          <w:sz w:val="24"/>
          <w:szCs w:val="24"/>
          <w:lang w:val="pt-PT" w:eastAsia="pt-PT"/>
        </w:rPr>
      </w:pPr>
      <w:r w:rsidRPr="00437CCC">
        <w:rPr>
          <w:sz w:val="24"/>
          <w:szCs w:val="24"/>
          <w:lang w:val="pt-PT" w:eastAsia="pt-PT"/>
        </w:rPr>
        <w:t xml:space="preserve">Relativamente à Gestão do Projeto, </w:t>
      </w:r>
      <w:r w:rsidR="00C76DE4" w:rsidRPr="00437CCC">
        <w:rPr>
          <w:sz w:val="24"/>
          <w:szCs w:val="24"/>
          <w:lang w:val="pt-PT" w:eastAsia="pt-PT"/>
        </w:rPr>
        <w:t xml:space="preserve">vamos explicar o nosso método de funcionamento, onde foi adotada uma metodologia ágil, </w:t>
      </w:r>
      <w:r w:rsidR="00437CCC" w:rsidRPr="00437CCC">
        <w:rPr>
          <w:sz w:val="24"/>
          <w:szCs w:val="24"/>
          <w:lang w:val="pt-PT" w:eastAsia="pt-PT"/>
        </w:rPr>
        <w:t>sendo</w:t>
      </w:r>
      <w:r w:rsidR="00C76DE4" w:rsidRPr="00437CCC">
        <w:rPr>
          <w:sz w:val="24"/>
          <w:szCs w:val="24"/>
          <w:lang w:val="pt-PT" w:eastAsia="pt-PT"/>
        </w:rPr>
        <w:t xml:space="preserve"> bastante flexível, permitindo contornar eventuais contratempos.</w:t>
      </w:r>
    </w:p>
    <w:p w14:paraId="4C509611" w14:textId="57418286" w:rsidR="00E14B9C" w:rsidRPr="00437CCC" w:rsidRDefault="00E14B9C" w:rsidP="00437CCC">
      <w:pPr>
        <w:ind w:firstLine="360"/>
        <w:jc w:val="both"/>
        <w:rPr>
          <w:sz w:val="24"/>
          <w:szCs w:val="24"/>
          <w:lang w:val="pt-PT" w:eastAsia="pt-PT"/>
        </w:rPr>
      </w:pPr>
      <w:r w:rsidRPr="00437CCC">
        <w:rPr>
          <w:sz w:val="24"/>
          <w:szCs w:val="24"/>
          <w:lang w:val="pt-PT" w:eastAsia="pt-PT"/>
        </w:rPr>
        <w:t>No ponto referente à Análise, tal como está implícito no nome deste mesmo ponto, é feita uma análise pormenorizada dos</w:t>
      </w:r>
      <w:r w:rsidR="00437CCC" w:rsidRPr="00437CCC">
        <w:rPr>
          <w:sz w:val="24"/>
          <w:szCs w:val="24"/>
          <w:lang w:val="pt-PT" w:eastAsia="pt-PT"/>
        </w:rPr>
        <w:t xml:space="preserve"> requisitos e funcionalidades desenvolvidas, bem como dos principais objetivos do projeto.</w:t>
      </w:r>
    </w:p>
    <w:p w14:paraId="066A543B" w14:textId="675853B6" w:rsidR="0031466B" w:rsidRPr="00437CCC" w:rsidRDefault="00E14B9C" w:rsidP="00437CCC">
      <w:pPr>
        <w:ind w:firstLine="360"/>
        <w:jc w:val="both"/>
        <w:rPr>
          <w:sz w:val="24"/>
          <w:szCs w:val="24"/>
          <w:lang w:val="pt-PT" w:eastAsia="pt-PT"/>
        </w:rPr>
      </w:pPr>
      <w:r w:rsidRPr="00437CCC">
        <w:rPr>
          <w:sz w:val="24"/>
          <w:szCs w:val="24"/>
          <w:lang w:val="pt-PT" w:eastAsia="pt-PT"/>
        </w:rPr>
        <w:t>Apresentamos os Wireframes</w:t>
      </w:r>
      <w:r w:rsidR="00437CCC" w:rsidRPr="00437CCC">
        <w:rPr>
          <w:sz w:val="24"/>
          <w:szCs w:val="24"/>
          <w:lang w:val="pt-PT" w:eastAsia="pt-PT"/>
        </w:rPr>
        <w:t xml:space="preserve"> e </w:t>
      </w:r>
      <w:r w:rsidRPr="00437CCC">
        <w:rPr>
          <w:sz w:val="24"/>
          <w:szCs w:val="24"/>
          <w:lang w:val="pt-PT" w:eastAsia="pt-PT"/>
        </w:rPr>
        <w:t xml:space="preserve">Mockups </w:t>
      </w:r>
      <w:r w:rsidR="0031466B" w:rsidRPr="00437CCC">
        <w:rPr>
          <w:sz w:val="24"/>
          <w:szCs w:val="24"/>
          <w:lang w:val="pt-PT" w:eastAsia="pt-PT"/>
        </w:rPr>
        <w:t>realizados pela equipa no ponto de Desenho, em que também referimos os detalhes e fundamentamos as opções tomadas e as alterações que realizámos para que pudéssemos ao máximo aprimorar o conceito do projeto que escolhemos. Neste ponto também é feita uma comparação entre os desenhos referidos anteriormente, com o resultado final das plataformas desenvolvidas.</w:t>
      </w:r>
    </w:p>
    <w:p w14:paraId="256557A7" w14:textId="514123C2" w:rsidR="0031466B" w:rsidRPr="00437CCC" w:rsidRDefault="000A4D55" w:rsidP="0031466B">
      <w:pPr>
        <w:pStyle w:val="Corpodetexto"/>
        <w:rPr>
          <w:sz w:val="24"/>
          <w:szCs w:val="24"/>
          <w:lang w:val="pt-PT" w:eastAsia="pt-PT"/>
        </w:rPr>
      </w:pPr>
      <w:r w:rsidRPr="00437CCC">
        <w:rPr>
          <w:sz w:val="24"/>
          <w:szCs w:val="24"/>
          <w:lang w:val="pt-PT" w:eastAsia="pt-PT"/>
        </w:rPr>
        <w:t xml:space="preserve">Recorremos ao ponto da </w:t>
      </w:r>
      <w:r w:rsidR="0031466B" w:rsidRPr="00437CCC">
        <w:rPr>
          <w:sz w:val="24"/>
          <w:szCs w:val="24"/>
          <w:lang w:val="pt-PT" w:eastAsia="pt-PT"/>
        </w:rPr>
        <w:t>Implementação</w:t>
      </w:r>
      <w:r w:rsidRPr="00437CCC">
        <w:rPr>
          <w:sz w:val="24"/>
          <w:szCs w:val="24"/>
          <w:lang w:val="pt-PT" w:eastAsia="pt-PT"/>
        </w:rPr>
        <w:t xml:space="preserve"> para </w:t>
      </w:r>
      <w:r w:rsidR="00437CCC" w:rsidRPr="00437CCC">
        <w:rPr>
          <w:sz w:val="24"/>
          <w:szCs w:val="24"/>
          <w:lang w:val="pt-PT" w:eastAsia="pt-PT"/>
        </w:rPr>
        <w:t>explicar</w:t>
      </w:r>
      <w:r w:rsidR="00437CCC">
        <w:rPr>
          <w:sz w:val="24"/>
          <w:szCs w:val="24"/>
          <w:lang w:val="pt-PT" w:eastAsia="pt-PT"/>
        </w:rPr>
        <w:t xml:space="preserve"> todo</w:t>
      </w:r>
      <w:r w:rsidR="00437CCC" w:rsidRPr="00437CCC">
        <w:rPr>
          <w:sz w:val="24"/>
          <w:szCs w:val="24"/>
          <w:lang w:val="pt-PT" w:eastAsia="pt-PT"/>
        </w:rPr>
        <w:t xml:space="preserve"> o processo de desenvolvimento do software</w:t>
      </w:r>
      <w:r w:rsidR="00437CCC">
        <w:rPr>
          <w:sz w:val="24"/>
          <w:szCs w:val="24"/>
          <w:lang w:val="pt-PT" w:eastAsia="pt-PT"/>
        </w:rPr>
        <w:t>.</w:t>
      </w:r>
    </w:p>
    <w:p w14:paraId="41738E04" w14:textId="78B232EB" w:rsidR="005454E5" w:rsidRPr="00437CCC" w:rsidRDefault="00C76DE4" w:rsidP="00437CCC">
      <w:pPr>
        <w:ind w:firstLine="360"/>
        <w:jc w:val="both"/>
        <w:rPr>
          <w:lang w:val="pt-PT"/>
        </w:rPr>
      </w:pPr>
      <w:r w:rsidRPr="00437CCC">
        <w:rPr>
          <w:sz w:val="24"/>
          <w:szCs w:val="24"/>
          <w:lang w:val="pt-PT" w:eastAsia="pt-PT"/>
        </w:rPr>
        <w:t>No tema dos testes, vamos mostrar todos os testes desenvolvidos ao sistema, de modo a procurar erros e anomalias no código, visando a melhoria do código.</w:t>
      </w:r>
      <w:r w:rsidR="005454E5">
        <w:br w:type="page"/>
      </w:r>
    </w:p>
    <w:p w14:paraId="091C124A" w14:textId="77777777" w:rsidR="005454E5" w:rsidRDefault="005454E5" w:rsidP="005454E5">
      <w:pPr>
        <w:pStyle w:val="Ttulo1"/>
        <w:numPr>
          <w:ilvl w:val="0"/>
          <w:numId w:val="8"/>
        </w:numPr>
      </w:pPr>
      <w:bookmarkStart w:id="7" w:name="_Toc93165884"/>
      <w:r>
        <w:lastRenderedPageBreak/>
        <w:t>Metodologia</w:t>
      </w:r>
      <w:bookmarkEnd w:id="7"/>
    </w:p>
    <w:p w14:paraId="46AADAA4" w14:textId="5090082C" w:rsidR="00B37F9E" w:rsidRDefault="00951AB8" w:rsidP="00951AB8">
      <w:pPr>
        <w:ind w:firstLine="360"/>
        <w:jc w:val="both"/>
        <w:rPr>
          <w:sz w:val="24"/>
          <w:szCs w:val="24"/>
          <w:lang w:val="pt-PT" w:eastAsia="pt-PT"/>
        </w:rPr>
      </w:pPr>
      <w:r w:rsidRPr="00951AB8">
        <w:rPr>
          <w:sz w:val="24"/>
          <w:szCs w:val="24"/>
          <w:lang w:val="pt-PT" w:eastAsia="pt-PT"/>
        </w:rPr>
        <w:t xml:space="preserve">Durante o período de análise da temática do projeto, </w:t>
      </w:r>
      <w:r>
        <w:rPr>
          <w:sz w:val="24"/>
          <w:szCs w:val="24"/>
          <w:lang w:val="pt-PT" w:eastAsia="pt-PT"/>
        </w:rPr>
        <w:t>o grupo decidiu pensar na melhor forma de abordar o desenvolvimento programático do projeto. Assim, decidimos abordar uma metodologia ágil, que por sua vez é mais flexível</w:t>
      </w:r>
      <w:r w:rsidR="00520E69">
        <w:rPr>
          <w:sz w:val="24"/>
          <w:szCs w:val="24"/>
          <w:lang w:val="pt-PT" w:eastAsia="pt-PT"/>
        </w:rPr>
        <w:t>.</w:t>
      </w:r>
    </w:p>
    <w:p w14:paraId="55CFF250" w14:textId="61582F77" w:rsidR="00951AB8" w:rsidRPr="00520E69" w:rsidRDefault="00951AB8" w:rsidP="00520E69">
      <w:pPr>
        <w:ind w:firstLine="360"/>
        <w:jc w:val="both"/>
        <w:rPr>
          <w:sz w:val="24"/>
          <w:szCs w:val="24"/>
          <w:lang w:val="pt-PT" w:eastAsia="pt-PT"/>
        </w:rPr>
      </w:pPr>
      <w:r w:rsidRPr="00520E69">
        <w:rPr>
          <w:sz w:val="24"/>
          <w:szCs w:val="24"/>
          <w:lang w:val="pt-PT" w:eastAsia="pt-PT"/>
        </w:rPr>
        <w:t>A metodologia ágil destaca-se pelos seguintes elementos:</w:t>
      </w:r>
    </w:p>
    <w:p w14:paraId="3BA0AFEE" w14:textId="0484F25E" w:rsidR="00951AB8" w:rsidRPr="007C47A7" w:rsidRDefault="00951AB8" w:rsidP="007C47A7">
      <w:pPr>
        <w:pStyle w:val="PargrafodaLista"/>
        <w:numPr>
          <w:ilvl w:val="0"/>
          <w:numId w:val="22"/>
        </w:numPr>
        <w:jc w:val="both"/>
        <w:rPr>
          <w:sz w:val="24"/>
          <w:szCs w:val="24"/>
          <w:lang w:val="pt-PT" w:eastAsia="pt-PT"/>
        </w:rPr>
      </w:pPr>
      <w:r w:rsidRPr="007C47A7">
        <w:rPr>
          <w:sz w:val="24"/>
          <w:szCs w:val="24"/>
          <w:lang w:val="pt-PT" w:eastAsia="pt-PT"/>
        </w:rPr>
        <w:t>Desenvolvimento incremental</w:t>
      </w:r>
      <w:r w:rsidR="007C47A7" w:rsidRPr="007C47A7">
        <w:rPr>
          <w:sz w:val="24"/>
          <w:szCs w:val="24"/>
          <w:lang w:val="pt-PT" w:eastAsia="pt-PT"/>
        </w:rPr>
        <w:t xml:space="preserve"> e respetiva </w:t>
      </w:r>
      <w:r w:rsidRPr="007C47A7">
        <w:rPr>
          <w:sz w:val="24"/>
          <w:szCs w:val="24"/>
          <w:lang w:val="pt-PT" w:eastAsia="pt-PT"/>
        </w:rPr>
        <w:t>melhoria contínua</w:t>
      </w:r>
      <w:r w:rsidR="007C47A7" w:rsidRPr="007C47A7">
        <w:rPr>
          <w:sz w:val="24"/>
          <w:szCs w:val="24"/>
          <w:lang w:val="pt-PT" w:eastAsia="pt-PT"/>
        </w:rPr>
        <w:t>,</w:t>
      </w:r>
    </w:p>
    <w:p w14:paraId="307F5EC1" w14:textId="3B411211" w:rsidR="007C47A7" w:rsidRPr="007C47A7" w:rsidRDefault="00951AB8" w:rsidP="007C47A7">
      <w:pPr>
        <w:pStyle w:val="PargrafodaLista"/>
        <w:numPr>
          <w:ilvl w:val="0"/>
          <w:numId w:val="22"/>
        </w:numPr>
        <w:jc w:val="both"/>
        <w:rPr>
          <w:sz w:val="24"/>
          <w:szCs w:val="24"/>
          <w:lang w:val="pt-PT" w:eastAsia="pt-PT"/>
        </w:rPr>
      </w:pPr>
      <w:r w:rsidRPr="007C47A7">
        <w:rPr>
          <w:sz w:val="24"/>
          <w:szCs w:val="24"/>
          <w:lang w:val="pt-PT" w:eastAsia="pt-PT"/>
        </w:rPr>
        <w:t>Cooperação entre equip</w:t>
      </w:r>
      <w:r w:rsidR="007C47A7" w:rsidRPr="007C47A7">
        <w:rPr>
          <w:sz w:val="24"/>
          <w:szCs w:val="24"/>
          <w:lang w:val="pt-PT" w:eastAsia="pt-PT"/>
        </w:rPr>
        <w:t>a</w:t>
      </w:r>
      <w:r w:rsidRPr="007C47A7">
        <w:rPr>
          <w:sz w:val="24"/>
          <w:szCs w:val="24"/>
          <w:lang w:val="pt-PT" w:eastAsia="pt-PT"/>
        </w:rPr>
        <w:t xml:space="preserve"> e cliente (ciclo de </w:t>
      </w:r>
      <w:hyperlink r:id="rId23" w:history="1">
        <w:r w:rsidRPr="007C47A7">
          <w:rPr>
            <w:sz w:val="24"/>
            <w:szCs w:val="24"/>
            <w:lang w:val="pt-PT" w:eastAsia="pt-PT"/>
          </w:rPr>
          <w:t>feedback</w:t>
        </w:r>
      </w:hyperlink>
      <w:r w:rsidRPr="007C47A7">
        <w:rPr>
          <w:sz w:val="24"/>
          <w:szCs w:val="24"/>
          <w:lang w:val="pt-PT" w:eastAsia="pt-PT"/>
        </w:rPr>
        <w:t> constante)</w:t>
      </w:r>
      <w:r w:rsidR="007C47A7" w:rsidRPr="007C47A7">
        <w:rPr>
          <w:sz w:val="24"/>
          <w:szCs w:val="24"/>
          <w:lang w:val="pt-PT" w:eastAsia="pt-PT"/>
        </w:rPr>
        <w:t>,</w:t>
      </w:r>
    </w:p>
    <w:p w14:paraId="2F8D9A99" w14:textId="0BA1B121" w:rsidR="00951AB8" w:rsidRPr="007C47A7" w:rsidRDefault="00951AB8" w:rsidP="007C47A7">
      <w:pPr>
        <w:pStyle w:val="PargrafodaLista"/>
        <w:numPr>
          <w:ilvl w:val="0"/>
          <w:numId w:val="22"/>
        </w:numPr>
        <w:jc w:val="both"/>
        <w:rPr>
          <w:sz w:val="24"/>
          <w:szCs w:val="24"/>
          <w:lang w:val="pt-PT" w:eastAsia="pt-PT"/>
        </w:rPr>
      </w:pPr>
      <w:r w:rsidRPr="007C47A7">
        <w:rPr>
          <w:sz w:val="24"/>
          <w:szCs w:val="24"/>
          <w:lang w:val="pt-PT" w:eastAsia="pt-PT"/>
        </w:rPr>
        <w:t>Entregas rápidas e de alta qualidade</w:t>
      </w:r>
      <w:r w:rsidR="007C47A7" w:rsidRPr="007C47A7">
        <w:rPr>
          <w:sz w:val="24"/>
          <w:szCs w:val="24"/>
          <w:lang w:val="pt-PT" w:eastAsia="pt-PT"/>
        </w:rPr>
        <w:t>,</w:t>
      </w:r>
    </w:p>
    <w:p w14:paraId="6670B3B9" w14:textId="5514F9CE" w:rsidR="00951AB8" w:rsidRPr="007C47A7" w:rsidRDefault="00951AB8" w:rsidP="007C47A7">
      <w:pPr>
        <w:pStyle w:val="PargrafodaLista"/>
        <w:numPr>
          <w:ilvl w:val="0"/>
          <w:numId w:val="22"/>
        </w:numPr>
        <w:jc w:val="both"/>
        <w:rPr>
          <w:sz w:val="24"/>
          <w:szCs w:val="24"/>
          <w:lang w:val="pt-PT" w:eastAsia="pt-PT"/>
        </w:rPr>
      </w:pPr>
      <w:r w:rsidRPr="007C47A7">
        <w:rPr>
          <w:sz w:val="24"/>
          <w:szCs w:val="24"/>
          <w:lang w:val="pt-PT" w:eastAsia="pt-PT"/>
        </w:rPr>
        <w:t xml:space="preserve">Flexibilidade de </w:t>
      </w:r>
      <w:r w:rsidR="007C47A7" w:rsidRPr="007C47A7">
        <w:rPr>
          <w:sz w:val="24"/>
          <w:szCs w:val="24"/>
          <w:lang w:val="pt-PT" w:eastAsia="pt-PT"/>
        </w:rPr>
        <w:t>desenvolvimento</w:t>
      </w:r>
      <w:r w:rsidRPr="007C47A7">
        <w:rPr>
          <w:sz w:val="24"/>
          <w:szCs w:val="24"/>
          <w:lang w:val="pt-PT" w:eastAsia="pt-PT"/>
        </w:rPr>
        <w:t xml:space="preserve"> do projeto</w:t>
      </w:r>
      <w:r w:rsidR="007C47A7" w:rsidRPr="007C47A7">
        <w:rPr>
          <w:sz w:val="24"/>
          <w:szCs w:val="24"/>
          <w:lang w:val="pt-PT" w:eastAsia="pt-PT"/>
        </w:rPr>
        <w:t>,</w:t>
      </w:r>
    </w:p>
    <w:p w14:paraId="33E76EFB" w14:textId="265C4CE8" w:rsidR="00951AB8" w:rsidRDefault="00951AB8" w:rsidP="007C47A7">
      <w:pPr>
        <w:pStyle w:val="PargrafodaLista"/>
        <w:numPr>
          <w:ilvl w:val="0"/>
          <w:numId w:val="22"/>
        </w:numPr>
        <w:jc w:val="both"/>
        <w:rPr>
          <w:sz w:val="24"/>
          <w:szCs w:val="24"/>
          <w:lang w:val="pt-PT" w:eastAsia="pt-PT"/>
        </w:rPr>
      </w:pPr>
      <w:r w:rsidRPr="007C47A7">
        <w:rPr>
          <w:sz w:val="24"/>
          <w:szCs w:val="24"/>
          <w:lang w:val="pt-PT" w:eastAsia="pt-PT"/>
        </w:rPr>
        <w:t>Adaptabilidade às mudanças</w:t>
      </w:r>
      <w:r w:rsidR="007C47A7" w:rsidRPr="007C47A7">
        <w:rPr>
          <w:sz w:val="24"/>
          <w:szCs w:val="24"/>
          <w:lang w:val="pt-PT" w:eastAsia="pt-PT"/>
        </w:rPr>
        <w:t>;</w:t>
      </w:r>
    </w:p>
    <w:p w14:paraId="3DFF1A20" w14:textId="77777777" w:rsidR="00361535" w:rsidRDefault="00361535" w:rsidP="00361535">
      <w:pPr>
        <w:pStyle w:val="PargrafodaLista"/>
        <w:ind w:left="1080"/>
        <w:jc w:val="both"/>
        <w:rPr>
          <w:sz w:val="24"/>
          <w:szCs w:val="24"/>
          <w:lang w:val="pt-PT" w:eastAsia="pt-PT"/>
        </w:rPr>
      </w:pPr>
    </w:p>
    <w:p w14:paraId="09EBD174" w14:textId="60368369" w:rsidR="00520E69" w:rsidRDefault="00520E69" w:rsidP="00520E69">
      <w:pPr>
        <w:ind w:firstLine="360"/>
        <w:jc w:val="both"/>
        <w:rPr>
          <w:sz w:val="24"/>
          <w:szCs w:val="24"/>
          <w:lang w:val="pt-PT" w:eastAsia="pt-PT"/>
        </w:rPr>
      </w:pPr>
      <w:r>
        <w:rPr>
          <w:sz w:val="24"/>
          <w:szCs w:val="24"/>
          <w:lang w:val="pt-PT" w:eastAsia="pt-PT"/>
        </w:rPr>
        <w:t xml:space="preserve">Tendo em conta as vantagens da metodologia ágil discriminadas anteriormente, o grupo destaca um acontecimento real durante o período de desenvolvimento do projeto. Durante essa fase importantíssima do projeto, dois dos elementos do grupo testaram positivo </w:t>
      </w:r>
      <w:r w:rsidR="00361535">
        <w:rPr>
          <w:sz w:val="24"/>
          <w:szCs w:val="24"/>
          <w:lang w:val="pt-PT" w:eastAsia="pt-PT"/>
        </w:rPr>
        <w:t>ao</w:t>
      </w:r>
      <w:r>
        <w:rPr>
          <w:sz w:val="24"/>
          <w:szCs w:val="24"/>
          <w:lang w:val="pt-PT" w:eastAsia="pt-PT"/>
        </w:rPr>
        <w:t xml:space="preserve"> covid-19, dificultando o desenvolvimento do projeto, por várias variantes, por causas motoras, físicas e mentais. Felizmente, ambos os casos foram assintomáticos, tornando mais fácil contornar a situação. No entanto, foi importante adotar esta metodologia, pois se molda a situações imprevisíveis.</w:t>
      </w:r>
      <w:r w:rsidR="00361535">
        <w:rPr>
          <w:sz w:val="24"/>
          <w:szCs w:val="24"/>
          <w:lang w:val="pt-PT" w:eastAsia="pt-PT"/>
        </w:rPr>
        <w:t xml:space="preserve"> </w:t>
      </w:r>
    </w:p>
    <w:p w14:paraId="591A1FE5" w14:textId="4D1ADBC5" w:rsidR="00361535" w:rsidRDefault="00361535" w:rsidP="00520E69">
      <w:pPr>
        <w:ind w:firstLine="360"/>
        <w:jc w:val="both"/>
        <w:rPr>
          <w:sz w:val="24"/>
          <w:szCs w:val="24"/>
          <w:lang w:val="pt-PT" w:eastAsia="pt-PT"/>
        </w:rPr>
      </w:pPr>
      <w:r>
        <w:rPr>
          <w:sz w:val="24"/>
          <w:szCs w:val="24"/>
          <w:lang w:val="pt-PT" w:eastAsia="pt-PT"/>
        </w:rPr>
        <w:t xml:space="preserve">Ao adotar esta metodologia, o grupo achou, por bem, criar reuniões todos os dias úteis de desenvolvimento, no inicio e no fim do dia. Decidimos também adotar o Git, para a partilhar de código e respetiva documentação e ainda o Jira, para a criação e gestão de todo o tempo útil de desenvolvimento e as respetivas funcionalidades a desenvolver. </w:t>
      </w:r>
    </w:p>
    <w:p w14:paraId="3E51775F" w14:textId="77777777" w:rsidR="00951AB8" w:rsidRPr="00951AB8" w:rsidRDefault="00951AB8" w:rsidP="00951AB8">
      <w:pPr>
        <w:ind w:firstLine="360"/>
        <w:jc w:val="both"/>
        <w:rPr>
          <w:sz w:val="24"/>
          <w:szCs w:val="24"/>
          <w:lang w:val="pt-PT" w:eastAsia="pt-PT"/>
        </w:rPr>
      </w:pPr>
    </w:p>
    <w:p w14:paraId="50D4E16E" w14:textId="413CBBF3" w:rsidR="00B56253" w:rsidRDefault="00361535" w:rsidP="00B37F9E">
      <w:pPr>
        <w:jc w:val="both"/>
        <w:rPr>
          <w:color w:val="000000"/>
          <w:sz w:val="24"/>
          <w:lang w:val="pt-PT"/>
        </w:rPr>
      </w:pPr>
      <w:r w:rsidRPr="00361535">
        <w:rPr>
          <w:color w:val="000000"/>
          <w:sz w:val="24"/>
          <w:highlight w:val="blue"/>
          <w:lang w:val="pt-PT"/>
        </w:rPr>
        <w:t>(colocar um print do JIRA do sprint que esta no relatório de android) falar da divisão de tarefas e da gestão do tempo útil de desenvolvimento</w:t>
      </w:r>
    </w:p>
    <w:p w14:paraId="23929A66" w14:textId="1B33C044" w:rsidR="000B20AA" w:rsidRPr="00361535" w:rsidRDefault="00B56253" w:rsidP="00361535">
      <w:pPr>
        <w:jc w:val="both"/>
        <w:rPr>
          <w:color w:val="000000"/>
          <w:sz w:val="24"/>
          <w:lang w:val="pt-PT"/>
        </w:rPr>
      </w:pPr>
      <w:r w:rsidRPr="00951AB8">
        <w:rPr>
          <w:color w:val="000000"/>
          <w:sz w:val="24"/>
          <w:highlight w:val="blue"/>
          <w:lang w:val="pt-PT"/>
        </w:rPr>
        <w:t>Metodologia ágil e justificações</w:t>
      </w:r>
    </w:p>
    <w:p w14:paraId="4A3A0635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8" w:name="_Toc93165885"/>
      <w:r>
        <w:lastRenderedPageBreak/>
        <w:t>Arquitetura do Sistema</w:t>
      </w:r>
      <w:bookmarkEnd w:id="8"/>
    </w:p>
    <w:p w14:paraId="2F0D0036" w14:textId="77777777" w:rsidR="000B20AA" w:rsidRDefault="000B20AA" w:rsidP="00C17BC3">
      <w:pPr>
        <w:pStyle w:val="Ttulo1"/>
      </w:pPr>
    </w:p>
    <w:p w14:paraId="20CDF31B" w14:textId="77777777" w:rsidR="000B20AA" w:rsidRDefault="000B20AA" w:rsidP="00C17BC3">
      <w:pPr>
        <w:pStyle w:val="Ttulo1"/>
      </w:pPr>
    </w:p>
    <w:p w14:paraId="17F42455" w14:textId="48587C30" w:rsidR="000B20AA" w:rsidRDefault="00D6534E" w:rsidP="00242509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05A11961" w14:textId="10575850" w:rsidR="00430134" w:rsidRDefault="00430134" w:rsidP="00242509">
      <w:pPr>
        <w:jc w:val="both"/>
        <w:rPr>
          <w:color w:val="000000"/>
          <w:sz w:val="24"/>
          <w:lang w:val="pt-PT"/>
        </w:rPr>
      </w:pPr>
    </w:p>
    <w:p w14:paraId="01E39FC7" w14:textId="41699081" w:rsidR="00430134" w:rsidRDefault="00430134" w:rsidP="00242509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Modelo relacional e etc…</w:t>
      </w:r>
    </w:p>
    <w:p w14:paraId="09D9750A" w14:textId="77777777" w:rsidR="00430134" w:rsidRDefault="00430134" w:rsidP="00242509">
      <w:pPr>
        <w:jc w:val="both"/>
        <w:rPr>
          <w:color w:val="000000"/>
          <w:sz w:val="24"/>
          <w:lang w:val="pt-PT"/>
        </w:rPr>
      </w:pPr>
    </w:p>
    <w:p w14:paraId="0C229C56" w14:textId="77777777" w:rsidR="00996763" w:rsidRPr="000B20AA" w:rsidRDefault="00996763" w:rsidP="00242509">
      <w:pPr>
        <w:jc w:val="both"/>
        <w:rPr>
          <w:color w:val="000000"/>
          <w:sz w:val="24"/>
          <w:lang w:val="pt-PT"/>
        </w:rPr>
      </w:pPr>
    </w:p>
    <w:p w14:paraId="26D43F59" w14:textId="77777777" w:rsidR="006915F9" w:rsidRDefault="006915F9" w:rsidP="00C17BC3">
      <w:pPr>
        <w:pStyle w:val="Ttulo1"/>
      </w:pPr>
      <w:r>
        <w:br w:type="page"/>
      </w:r>
    </w:p>
    <w:p w14:paraId="378F0456" w14:textId="77777777" w:rsidR="00AC48B9" w:rsidRDefault="00DB4450" w:rsidP="005454E5">
      <w:pPr>
        <w:pStyle w:val="Ttulo1"/>
        <w:numPr>
          <w:ilvl w:val="0"/>
          <w:numId w:val="8"/>
        </w:numPr>
      </w:pPr>
      <w:bookmarkStart w:id="9" w:name="_Toc93165886"/>
      <w:r>
        <w:lastRenderedPageBreak/>
        <w:t>Gestão do Projeto</w:t>
      </w:r>
      <w:bookmarkEnd w:id="9"/>
    </w:p>
    <w:p w14:paraId="04A62A44" w14:textId="77777777" w:rsidR="00DB4450" w:rsidRDefault="00DB4450" w:rsidP="00DB4450">
      <w:pPr>
        <w:pStyle w:val="Corpodetexto"/>
        <w:rPr>
          <w:lang w:val="pt-PT"/>
        </w:rPr>
      </w:pPr>
    </w:p>
    <w:p w14:paraId="75B03011" w14:textId="77777777" w:rsidR="00DB4450" w:rsidRPr="00DB4450" w:rsidRDefault="00DB4450" w:rsidP="00DB4450">
      <w:pPr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330F351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Gantt </w:t>
      </w:r>
      <w:proofErr w:type="spellStart"/>
      <w:r w:rsidRPr="00DB4450">
        <w:rPr>
          <w:color w:val="000000"/>
          <w:sz w:val="24"/>
          <w:lang w:val="pt-PT"/>
        </w:rPr>
        <w:t>Chart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7F316B6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3BB05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BBF3BD" w14:textId="77777777" w:rsidR="00DB4450" w:rsidRPr="00DB4450" w:rsidRDefault="00DB4450" w:rsidP="00DB4450">
      <w:pPr>
        <w:pStyle w:val="PargrafodaLista"/>
        <w:numPr>
          <w:ilvl w:val="0"/>
          <w:numId w:val="18"/>
        </w:numPr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2D8251F8" w14:textId="77777777" w:rsidR="00DB4450" w:rsidRDefault="00B21CDD" w:rsidP="00DB4450">
      <w:pPr>
        <w:pStyle w:val="PargrafodaLista"/>
        <w:numPr>
          <w:ilvl w:val="0"/>
          <w:numId w:val="18"/>
        </w:numPr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7B8F710B" w14:textId="77777777" w:rsidR="009B2DEE" w:rsidRDefault="009B2DEE" w:rsidP="005454E5">
      <w:pPr>
        <w:pStyle w:val="Ttulo1"/>
        <w:numPr>
          <w:ilvl w:val="0"/>
          <w:numId w:val="8"/>
        </w:numPr>
      </w:pPr>
      <w:bookmarkStart w:id="10" w:name="_Toc93165887"/>
      <w:r>
        <w:lastRenderedPageBreak/>
        <w:t>Análise</w:t>
      </w:r>
      <w:bookmarkEnd w:id="10"/>
    </w:p>
    <w:p w14:paraId="48F0A24D" w14:textId="77777777" w:rsidR="00DB4450" w:rsidRPr="00DB4450" w:rsidRDefault="00DB4450" w:rsidP="00DB4450">
      <w:pPr>
        <w:pStyle w:val="Corpodetexto"/>
        <w:rPr>
          <w:lang w:val="pt-PT"/>
        </w:rPr>
      </w:pPr>
    </w:p>
    <w:p w14:paraId="528F4A66" w14:textId="77777777" w:rsidR="006915F9" w:rsidRDefault="006915F9" w:rsidP="00C17BC3">
      <w:pPr>
        <w:pStyle w:val="Ttulo1"/>
      </w:pPr>
    </w:p>
    <w:p w14:paraId="5E261082" w14:textId="77777777" w:rsidR="000B20AA" w:rsidRDefault="00B37F9E" w:rsidP="000B20AA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755422D1" w14:textId="77777777" w:rsidR="000B20AA" w:rsidRPr="000B20AA" w:rsidRDefault="000B20AA" w:rsidP="000B20AA">
      <w:pPr>
        <w:pStyle w:val="PargrafodaLista"/>
        <w:numPr>
          <w:ilvl w:val="0"/>
          <w:numId w:val="14"/>
        </w:numPr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37C892BA" w14:textId="77777777" w:rsidR="000B20AA" w:rsidRPr="000B20AA" w:rsidRDefault="000B20AA" w:rsidP="000B20AA">
      <w:pPr>
        <w:pStyle w:val="PargrafodaLista"/>
        <w:numPr>
          <w:ilvl w:val="0"/>
          <w:numId w:val="14"/>
        </w:num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24B1CB81" w14:textId="77777777" w:rsidR="006915F9" w:rsidRPr="000B20AA" w:rsidRDefault="00B37F9E" w:rsidP="000B20AA">
      <w:pPr>
        <w:pStyle w:val="PargrafodaLista"/>
        <w:numPr>
          <w:ilvl w:val="0"/>
          <w:numId w:val="14"/>
        </w:numPr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53D8D6D9" w14:textId="77777777" w:rsidR="00B37F9E" w:rsidRPr="000B20AA" w:rsidRDefault="00B37F9E" w:rsidP="000B20AA">
      <w:pPr>
        <w:ind w:left="360"/>
        <w:jc w:val="both"/>
        <w:rPr>
          <w:color w:val="000000"/>
          <w:sz w:val="24"/>
          <w:lang w:val="pt-PT"/>
        </w:rPr>
      </w:pPr>
    </w:p>
    <w:p w14:paraId="40B72B82" w14:textId="77777777" w:rsidR="000B20AA" w:rsidRDefault="000B20AA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0CEA8D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11" w:name="_Toc93165888"/>
      <w:r>
        <w:lastRenderedPageBreak/>
        <w:t>Desenho</w:t>
      </w:r>
      <w:bookmarkEnd w:id="11"/>
    </w:p>
    <w:p w14:paraId="608EF245" w14:textId="77777777" w:rsidR="00B37F9E" w:rsidRDefault="00B37F9E" w:rsidP="00B37F9E">
      <w:pPr>
        <w:jc w:val="both"/>
        <w:rPr>
          <w:color w:val="000000"/>
          <w:sz w:val="24"/>
          <w:lang w:val="pt-PT"/>
        </w:rPr>
      </w:pPr>
    </w:p>
    <w:p w14:paraId="66F1331B" w14:textId="77777777" w:rsidR="000B20AA" w:rsidRDefault="000B20AA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4E427E2E" w14:textId="77777777" w:rsidR="00DA553B" w:rsidRDefault="00DA553B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EF8FB6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12" w:name="_Toc93165889"/>
      <w:r>
        <w:lastRenderedPageBreak/>
        <w:t>Implementação</w:t>
      </w:r>
      <w:bookmarkEnd w:id="12"/>
    </w:p>
    <w:p w14:paraId="6C69339F" w14:textId="77777777" w:rsidR="001E6AB8" w:rsidRDefault="001E6AB8" w:rsidP="001E6AB8">
      <w:pPr>
        <w:jc w:val="both"/>
        <w:rPr>
          <w:color w:val="000000"/>
          <w:sz w:val="24"/>
          <w:lang w:val="pt-PT"/>
        </w:rPr>
      </w:pPr>
    </w:p>
    <w:p w14:paraId="1AEE5A4B" w14:textId="77777777" w:rsidR="001E6AB8" w:rsidRDefault="001E6AB8" w:rsidP="001E6AB8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450AA8B7" w14:textId="77777777" w:rsidR="001E6AB8" w:rsidRDefault="001E6AB8" w:rsidP="001E6AB8">
      <w:pPr>
        <w:jc w:val="both"/>
        <w:rPr>
          <w:color w:val="000000"/>
          <w:sz w:val="24"/>
          <w:lang w:val="pt-PT"/>
        </w:rPr>
      </w:pPr>
    </w:p>
    <w:p w14:paraId="44F75A88" w14:textId="77777777" w:rsidR="001E6AB8" w:rsidRDefault="00DA553B" w:rsidP="001E6AB8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058FC61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13" w:name="_Toc93165890"/>
      <w:r>
        <w:lastRenderedPageBreak/>
        <w:t>Testes</w:t>
      </w:r>
      <w:bookmarkEnd w:id="13"/>
    </w:p>
    <w:p w14:paraId="50D7016F" w14:textId="77777777" w:rsidR="000B20AA" w:rsidRDefault="000B20AA" w:rsidP="00B37F9E">
      <w:pPr>
        <w:jc w:val="both"/>
        <w:rPr>
          <w:color w:val="000000"/>
          <w:sz w:val="24"/>
          <w:lang w:val="pt-PT"/>
        </w:rPr>
      </w:pPr>
    </w:p>
    <w:p w14:paraId="635EE440" w14:textId="77777777" w:rsidR="00DA553B" w:rsidRDefault="000B0AA5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A675ECA" w14:textId="77777777" w:rsidR="00DA553B" w:rsidRPr="000B0AA5" w:rsidRDefault="00DA553B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AAC48AA" w14:textId="77777777" w:rsidR="000B0AA5" w:rsidRPr="000B0AA5" w:rsidRDefault="000B0AA5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E6CA76E" w14:textId="77777777" w:rsidR="00DA553B" w:rsidRPr="000B0AA5" w:rsidRDefault="00DA553B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69600299" w14:textId="77777777" w:rsidR="00DA553B" w:rsidRPr="000B0AA5" w:rsidRDefault="000B0AA5" w:rsidP="000B0AA5">
      <w:pPr>
        <w:pStyle w:val="PargrafodaLista"/>
        <w:numPr>
          <w:ilvl w:val="0"/>
          <w:numId w:val="17"/>
        </w:num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2350870B" w14:textId="77777777" w:rsidR="00DA553B" w:rsidRDefault="00DA553B" w:rsidP="00B37F9E">
      <w:pPr>
        <w:jc w:val="both"/>
        <w:rPr>
          <w:color w:val="000000"/>
          <w:sz w:val="24"/>
          <w:lang w:val="pt-PT"/>
        </w:rPr>
      </w:pPr>
    </w:p>
    <w:p w14:paraId="79CBEC78" w14:textId="6FF511EF" w:rsidR="00DA553B" w:rsidRPr="00B37F9E" w:rsidRDefault="000B0AA5" w:rsidP="00B37F9E">
      <w:pPr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1F3BA1EB" w14:textId="77777777" w:rsidR="00C17BC3" w:rsidRDefault="00DB4450" w:rsidP="005454E5">
      <w:pPr>
        <w:pStyle w:val="Ttulo1"/>
        <w:numPr>
          <w:ilvl w:val="0"/>
          <w:numId w:val="8"/>
        </w:numPr>
      </w:pPr>
      <w:bookmarkStart w:id="14" w:name="_Toc93165891"/>
      <w:r>
        <w:lastRenderedPageBreak/>
        <w:t>Conclusão e trabalho futuro</w:t>
      </w:r>
      <w:bookmarkEnd w:id="14"/>
    </w:p>
    <w:p w14:paraId="4DBF849E" w14:textId="77777777" w:rsidR="00C17BC3" w:rsidRDefault="00C17BC3" w:rsidP="00C17BC3">
      <w:pPr>
        <w:pStyle w:val="Corpodetexto"/>
        <w:rPr>
          <w:lang w:val="pt-PT"/>
        </w:rPr>
      </w:pPr>
    </w:p>
    <w:p w14:paraId="474F8FD8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524E2144" w14:textId="77777777" w:rsidR="00DB4450" w:rsidRDefault="00DB4450" w:rsidP="005454E5">
      <w:pPr>
        <w:pStyle w:val="Ttulo1"/>
        <w:numPr>
          <w:ilvl w:val="0"/>
          <w:numId w:val="8"/>
        </w:numPr>
      </w:pPr>
      <w:bookmarkStart w:id="15" w:name="_Toc93165892"/>
      <w:r>
        <w:lastRenderedPageBreak/>
        <w:t>Bibliografia</w:t>
      </w:r>
      <w:bookmarkEnd w:id="15"/>
    </w:p>
    <w:p w14:paraId="1A5F18B4" w14:textId="77777777" w:rsidR="006915F9" w:rsidRDefault="006915F9" w:rsidP="00C17BC3">
      <w:pPr>
        <w:pStyle w:val="Corpodetexto"/>
        <w:rPr>
          <w:lang w:val="pt-PT"/>
        </w:rPr>
      </w:pPr>
    </w:p>
    <w:p w14:paraId="4D43738D" w14:textId="77777777" w:rsidR="006915F9" w:rsidRDefault="006915F9" w:rsidP="00C17BC3">
      <w:pPr>
        <w:pStyle w:val="Corpodetexto"/>
        <w:rPr>
          <w:lang w:val="pt-PT"/>
        </w:rPr>
      </w:pPr>
    </w:p>
    <w:p w14:paraId="2FB4D0F9" w14:textId="77777777" w:rsidR="006915F9" w:rsidRDefault="006915F9" w:rsidP="00C17BC3">
      <w:pPr>
        <w:pStyle w:val="Corpodetexto"/>
        <w:rPr>
          <w:lang w:val="pt-PT"/>
        </w:rPr>
      </w:pPr>
    </w:p>
    <w:p w14:paraId="46C1B7C0" w14:textId="77777777" w:rsidR="00C17BC3" w:rsidRDefault="00C17BC3" w:rsidP="00C17BC3">
      <w:pPr>
        <w:pStyle w:val="Corpodetexto"/>
        <w:rPr>
          <w:lang w:val="pt-PT"/>
        </w:rPr>
      </w:pPr>
    </w:p>
    <w:p w14:paraId="10B30BAE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bookmarkStart w:id="16" w:name="_Toc93165893"/>
      <w:r>
        <w:lastRenderedPageBreak/>
        <w:t>Anexos</w:t>
      </w:r>
      <w:bookmarkEnd w:id="16"/>
    </w:p>
    <w:sectPr w:rsidR="00C17BC3" w:rsidRPr="00C17BC3" w:rsidSect="00C17BC3">
      <w:footerReference w:type="first" r:id="rId24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7E481" w14:textId="77777777" w:rsidR="008D7854" w:rsidRDefault="008D7854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6B5846B4" w14:textId="77777777" w:rsidR="008D7854" w:rsidRDefault="008D7854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815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4E1ABE5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A54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0CA09654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FE8C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0956" w14:textId="77777777" w:rsidR="000467AF" w:rsidRDefault="000467AF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0B23F44C" w14:textId="77777777" w:rsidR="000467AF" w:rsidRDefault="000467AF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207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738C2177" w14:textId="77777777" w:rsidR="00C17BC3" w:rsidRDefault="00C17BC3">
    <w:pPr>
      <w:rPr>
        <w:b/>
        <w:bCs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4251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1BE7E25D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CF85" w14:textId="77777777" w:rsidR="008D7854" w:rsidRDefault="008D7854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7C85381A" w14:textId="77777777" w:rsidR="008D7854" w:rsidRDefault="008D7854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5AB349FB" w14:textId="77777777" w:rsidR="008D7854" w:rsidRPr="00F20B3E" w:rsidRDefault="008D7854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7132DC62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</w:t>
      </w:r>
      <w:proofErr w:type="spellStart"/>
      <w:r w:rsidRPr="00E63175">
        <w:rPr>
          <w:lang w:val="pt-PT"/>
        </w:rPr>
        <w:t>pt</w:t>
      </w:r>
      <w:proofErr w:type="spellEnd"/>
      <w:r w:rsidRPr="00E63175">
        <w:rPr>
          <w:lang w:val="pt-PT"/>
        </w:rPr>
        <w:t>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737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7FC2C75A" wp14:editId="6E66D14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976E40F" wp14:editId="611802D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B1DD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B45E74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6E40F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E00B1DD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B45E74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918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EDF45" w14:textId="77777777" w:rsidR="000467AF" w:rsidRDefault="000467AF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9561" w14:textId="77777777" w:rsidR="000467AF" w:rsidRDefault="000467AF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947B" w14:textId="77777777" w:rsidR="000467AF" w:rsidRDefault="000467AF">
    <w:pPr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0B51" w14:textId="77777777" w:rsidR="00B23C8A" w:rsidRDefault="00B23C8A">
    <w:pPr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2AF0" w14:textId="77777777" w:rsidR="00B23C8A" w:rsidRDefault="00B23C8A">
    <w:pPr>
      <w:rPr>
        <w:lang w:val="en-U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692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D0C85"/>
    <w:multiLevelType w:val="multilevel"/>
    <w:tmpl w:val="04022A7C"/>
    <w:lvl w:ilvl="0">
      <w:start w:val="1"/>
      <w:numFmt w:val="bullet"/>
      <w:lvlText w:val=""/>
      <w:lvlJc w:val="left"/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B1EAD"/>
    <w:multiLevelType w:val="multilevel"/>
    <w:tmpl w:val="2076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22A6F"/>
    <w:multiLevelType w:val="hybridMultilevel"/>
    <w:tmpl w:val="32B80D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15"/>
  </w:num>
  <w:num w:numId="14">
    <w:abstractNumId w:val="11"/>
  </w:num>
  <w:num w:numId="15">
    <w:abstractNumId w:val="13"/>
  </w:num>
  <w:num w:numId="16">
    <w:abstractNumId w:val="16"/>
  </w:num>
  <w:num w:numId="17">
    <w:abstractNumId w:val="3"/>
  </w:num>
  <w:num w:numId="18">
    <w:abstractNumId w:val="10"/>
  </w:num>
  <w:num w:numId="19">
    <w:abstractNumId w:val="14"/>
  </w:num>
  <w:num w:numId="20">
    <w:abstractNumId w:val="17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467AF"/>
    <w:rsid w:val="0008474A"/>
    <w:rsid w:val="000A4D55"/>
    <w:rsid w:val="000B0AA5"/>
    <w:rsid w:val="000B20AA"/>
    <w:rsid w:val="00121481"/>
    <w:rsid w:val="0016480E"/>
    <w:rsid w:val="001735B1"/>
    <w:rsid w:val="00174CD1"/>
    <w:rsid w:val="001E6AB8"/>
    <w:rsid w:val="00242509"/>
    <w:rsid w:val="002B0CF2"/>
    <w:rsid w:val="002F68C8"/>
    <w:rsid w:val="0031466B"/>
    <w:rsid w:val="00333ABE"/>
    <w:rsid w:val="00335F70"/>
    <w:rsid w:val="00361535"/>
    <w:rsid w:val="00374E29"/>
    <w:rsid w:val="00384DC4"/>
    <w:rsid w:val="00397999"/>
    <w:rsid w:val="003A6E83"/>
    <w:rsid w:val="003C57B2"/>
    <w:rsid w:val="003C584A"/>
    <w:rsid w:val="00430134"/>
    <w:rsid w:val="0043547F"/>
    <w:rsid w:val="00437CCC"/>
    <w:rsid w:val="004C2A2A"/>
    <w:rsid w:val="00520E69"/>
    <w:rsid w:val="005454E5"/>
    <w:rsid w:val="005702F6"/>
    <w:rsid w:val="00613E79"/>
    <w:rsid w:val="00655555"/>
    <w:rsid w:val="00660926"/>
    <w:rsid w:val="006915F9"/>
    <w:rsid w:val="006C1BF3"/>
    <w:rsid w:val="006C5744"/>
    <w:rsid w:val="006D458C"/>
    <w:rsid w:val="006D6842"/>
    <w:rsid w:val="00715E02"/>
    <w:rsid w:val="007226B1"/>
    <w:rsid w:val="00734310"/>
    <w:rsid w:val="007C47A7"/>
    <w:rsid w:val="007E3E80"/>
    <w:rsid w:val="00867E2E"/>
    <w:rsid w:val="008D332F"/>
    <w:rsid w:val="008D7854"/>
    <w:rsid w:val="00921711"/>
    <w:rsid w:val="00951AB8"/>
    <w:rsid w:val="009644B0"/>
    <w:rsid w:val="00964DC8"/>
    <w:rsid w:val="0096579D"/>
    <w:rsid w:val="00996763"/>
    <w:rsid w:val="009A24DF"/>
    <w:rsid w:val="009B2DEE"/>
    <w:rsid w:val="009B67BF"/>
    <w:rsid w:val="009E6C8B"/>
    <w:rsid w:val="00A2448A"/>
    <w:rsid w:val="00A33BA0"/>
    <w:rsid w:val="00A340FE"/>
    <w:rsid w:val="00A44449"/>
    <w:rsid w:val="00A63BC6"/>
    <w:rsid w:val="00AC48B9"/>
    <w:rsid w:val="00B12B81"/>
    <w:rsid w:val="00B21CDD"/>
    <w:rsid w:val="00B23C8A"/>
    <w:rsid w:val="00B37F9E"/>
    <w:rsid w:val="00B4563F"/>
    <w:rsid w:val="00B56253"/>
    <w:rsid w:val="00BA62C0"/>
    <w:rsid w:val="00BA6A38"/>
    <w:rsid w:val="00BC0988"/>
    <w:rsid w:val="00C17BC3"/>
    <w:rsid w:val="00C311BE"/>
    <w:rsid w:val="00C76DE4"/>
    <w:rsid w:val="00D1255E"/>
    <w:rsid w:val="00D6534E"/>
    <w:rsid w:val="00DA553B"/>
    <w:rsid w:val="00DB4450"/>
    <w:rsid w:val="00E14B9C"/>
    <w:rsid w:val="00E467A2"/>
    <w:rsid w:val="00E63175"/>
    <w:rsid w:val="00E6444A"/>
    <w:rsid w:val="00E70630"/>
    <w:rsid w:val="00ED05BA"/>
    <w:rsid w:val="00F02766"/>
    <w:rsid w:val="00F20B3E"/>
    <w:rsid w:val="00F27E7B"/>
    <w:rsid w:val="00F66145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DF948BF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4CD1"/>
    <w:pPr>
      <w:spacing w:before="120" w:after="120" w:line="360" w:lineRule="auto"/>
    </w:pPr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A4444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s://neilpatel.com/br/blog/feedback-o-que-e/" TargetMode="Externa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header" Target="head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226</TotalTime>
  <Pages>21</Pages>
  <Words>1785</Words>
  <Characters>9645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Gonçalo Ferreira</cp:lastModifiedBy>
  <cp:revision>39</cp:revision>
  <dcterms:created xsi:type="dcterms:W3CDTF">2017-01-09T11:21:00Z</dcterms:created>
  <dcterms:modified xsi:type="dcterms:W3CDTF">2022-01-18T19:10:00Z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