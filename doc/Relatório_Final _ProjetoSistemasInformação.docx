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214B4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26C101F4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FD3DE43" wp14:editId="3E029831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74A8D5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77DE03F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3310CE2B" w14:textId="77777777" w:rsidR="00C17BC3" w:rsidRDefault="00C17BC3">
      <w:pPr>
        <w:pStyle w:val="TitleCover"/>
        <w:rPr>
          <w:lang w:val="pt-PT"/>
        </w:rPr>
      </w:pPr>
    </w:p>
    <w:p w14:paraId="26C21613" w14:textId="77777777" w:rsidR="00C17BC3" w:rsidRDefault="00C17BC3">
      <w:pPr>
        <w:pStyle w:val="TitleCover"/>
        <w:rPr>
          <w:lang w:val="pt-PT"/>
        </w:rPr>
      </w:pPr>
    </w:p>
    <w:p w14:paraId="7ED59131" w14:textId="77777777" w:rsidR="00C17BC3" w:rsidRDefault="00C17BC3">
      <w:pPr>
        <w:pStyle w:val="TitleCover"/>
        <w:rPr>
          <w:lang w:val="pt-PT"/>
        </w:rPr>
      </w:pPr>
    </w:p>
    <w:p w14:paraId="62301124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690E7428" w14:textId="6C622B9C" w:rsidR="00B23C8A" w:rsidRPr="00C17BC3" w:rsidRDefault="002B0CF2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>
        <w:rPr>
          <w:rFonts w:ascii="Times New Roman" w:hAnsi="Times New Roman" w:cs="Times New Roman"/>
          <w:sz w:val="56"/>
          <w:szCs w:val="56"/>
          <w:lang w:val="pt-PT"/>
        </w:rPr>
        <w:t>Carbuddy</w:t>
      </w:r>
    </w:p>
    <w:p w14:paraId="6A8B19D1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73AD142D" w14:textId="77777777" w:rsidR="00C311BE" w:rsidRPr="00E63175" w:rsidRDefault="002B0CF2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29690B" wp14:editId="05C224C7">
                <wp:simplePos x="0" y="0"/>
                <wp:positionH relativeFrom="page">
                  <wp:posOffset>1669774</wp:posOffset>
                </wp:positionH>
                <wp:positionV relativeFrom="page">
                  <wp:posOffset>8873656</wp:posOffset>
                </wp:positionV>
                <wp:extent cx="4452730" cy="9804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273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BF852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bookmarkStart w:id="0" w:name="_Hlk86233192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Andreia Agostinho Batista nº 2202415</w:t>
                            </w:r>
                          </w:p>
                          <w:p w14:paraId="7C422A8B" w14:textId="77777777" w:rsidR="002B0CF2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diogo Rafael Cunha Pereira nº2201126</w:t>
                            </w:r>
                          </w:p>
                          <w:p w14:paraId="1166FEA6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gonçalo santos ferreira nº2201131</w:t>
                            </w:r>
                          </w:p>
                          <w:p w14:paraId="3743EC5D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bookmarkEnd w:id="0"/>
                          <w:p w14:paraId="43CF7F41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A51C7CB" w14:textId="77777777" w:rsidR="002B0CF2" w:rsidRPr="00E63175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E6A6ECA" w14:textId="77777777" w:rsidR="002B0CF2" w:rsidRPr="00DC3036" w:rsidRDefault="002B0CF2" w:rsidP="002B0CF2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DC303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DATA</w:t>
                            </w:r>
                          </w:p>
                          <w:p w14:paraId="552B90D5" w14:textId="7AEA6AB1" w:rsidR="00B23C8A" w:rsidRPr="00E63175" w:rsidRDefault="00B23C8A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969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1.5pt;margin-top:698.7pt;width:35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" filled="f" stroked="f">
                <v:textbox style="mso-fit-shape-to-text:t">
                  <w:txbxContent>
                    <w:p w14:paraId="0E0BF852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bookmarkStart w:id="1" w:name="_Hlk86233192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Andreia Agostinho Batista nº 2202415</w:t>
                      </w:r>
                    </w:p>
                    <w:p w14:paraId="7C422A8B" w14:textId="77777777" w:rsidR="002B0CF2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diogo Rafael Cunha Pereira nº2201126</w:t>
                      </w:r>
                    </w:p>
                    <w:p w14:paraId="1166FEA6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gonçalo santos ferreira nº2201131</w:t>
                      </w:r>
                    </w:p>
                    <w:p w14:paraId="3743EC5D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bookmarkEnd w:id="1"/>
                    <w:p w14:paraId="43CF7F41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A51C7CB" w14:textId="77777777" w:rsidR="002B0CF2" w:rsidRPr="00E63175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E6A6ECA" w14:textId="77777777" w:rsidR="002B0CF2" w:rsidRPr="00DC3036" w:rsidRDefault="002B0CF2" w:rsidP="002B0CF2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 w:rsidRPr="00DC3036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DATA</w:t>
                      </w:r>
                    </w:p>
                    <w:p w14:paraId="552B90D5" w14:textId="7AEA6AB1" w:rsidR="00B23C8A" w:rsidRPr="00E63175" w:rsidRDefault="00B23C8A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956034" wp14:editId="71985A8B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 w:rsidR="00B4563F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CD6746A" wp14:editId="523A68AE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0CCE5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 w:rsidR="00E63175" w:rsidRPr="00E63175">
        <w:rPr>
          <w:lang w:val="pt-PT"/>
        </w:rPr>
        <w:br w:type="page"/>
      </w:r>
      <w:r w:rsidR="00C311BE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C311BE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="00C311BE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C311BE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de </w:t>
      </w:r>
      <w:r w:rsidR="00C311BE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</w:t>
      </w:r>
      <w:r w:rsidR="00C311BE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C311BE"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51EBEEEB" w14:textId="77777777" w:rsidR="00C311BE" w:rsidRPr="00BA62C0" w:rsidRDefault="00C311BE" w:rsidP="00C311BE">
      <w:pPr>
        <w:jc w:val="center"/>
        <w:rPr>
          <w:lang w:val="pt-PT"/>
        </w:rPr>
      </w:pPr>
    </w:p>
    <w:p w14:paraId="63398EDA" w14:textId="77777777" w:rsidR="00C311BE" w:rsidRDefault="00C311BE" w:rsidP="00C311BE">
      <w:pPr>
        <w:pStyle w:val="Corpodetexto"/>
        <w:rPr>
          <w:lang w:val="pt-PT"/>
        </w:rPr>
      </w:pPr>
    </w:p>
    <w:p w14:paraId="322A2719" w14:textId="77777777" w:rsidR="00C311BE" w:rsidRDefault="00C311BE" w:rsidP="00C311BE">
      <w:pPr>
        <w:pStyle w:val="Corpodetexto"/>
        <w:rPr>
          <w:lang w:val="pt-PT"/>
        </w:rPr>
      </w:pPr>
    </w:p>
    <w:p w14:paraId="162AC51F" w14:textId="77777777" w:rsidR="00C311BE" w:rsidRDefault="00C311BE" w:rsidP="00C311BE">
      <w:pPr>
        <w:pStyle w:val="Corpodetexto"/>
        <w:rPr>
          <w:lang w:val="pt-PT"/>
        </w:rPr>
      </w:pPr>
    </w:p>
    <w:p w14:paraId="01D90457" w14:textId="77777777" w:rsidR="00C311BE" w:rsidRDefault="00C311BE" w:rsidP="00C311BE">
      <w:pPr>
        <w:pStyle w:val="Corpodetexto"/>
        <w:rPr>
          <w:lang w:val="pt-PT"/>
        </w:rPr>
      </w:pPr>
    </w:p>
    <w:p w14:paraId="7D883B6B" w14:textId="77777777" w:rsidR="00C311BE" w:rsidRDefault="00C311BE" w:rsidP="00C311BE">
      <w:pPr>
        <w:pStyle w:val="Corpodetexto"/>
        <w:rPr>
          <w:lang w:val="pt-PT"/>
        </w:rPr>
      </w:pPr>
    </w:p>
    <w:p w14:paraId="6E5C7274" w14:textId="77777777" w:rsidR="00C311BE" w:rsidRDefault="00C311BE" w:rsidP="00C311BE">
      <w:pPr>
        <w:pStyle w:val="Corpodetexto"/>
        <w:rPr>
          <w:lang w:val="pt-PT"/>
        </w:rPr>
      </w:pPr>
    </w:p>
    <w:p w14:paraId="6B9FC359" w14:textId="77777777" w:rsidR="00C311BE" w:rsidRDefault="00C311BE" w:rsidP="00C311BE">
      <w:pPr>
        <w:pStyle w:val="Corpodetexto"/>
        <w:rPr>
          <w:lang w:val="pt-PT"/>
        </w:rPr>
      </w:pPr>
    </w:p>
    <w:p w14:paraId="6B162D3B" w14:textId="77777777" w:rsidR="00C311BE" w:rsidRDefault="00C311BE" w:rsidP="00C311BE">
      <w:pPr>
        <w:pStyle w:val="Corpodetexto"/>
        <w:rPr>
          <w:lang w:val="pt-PT"/>
        </w:rPr>
      </w:pPr>
    </w:p>
    <w:p w14:paraId="4CD23308" w14:textId="77777777" w:rsidR="00C311BE" w:rsidRDefault="00C311BE" w:rsidP="00C311BE">
      <w:pPr>
        <w:pStyle w:val="Corpodetexto"/>
        <w:rPr>
          <w:lang w:val="pt-PT"/>
        </w:rPr>
      </w:pPr>
    </w:p>
    <w:p w14:paraId="36FCAAD3" w14:textId="77777777" w:rsidR="00C311BE" w:rsidRDefault="00C311BE" w:rsidP="00C311BE">
      <w:pPr>
        <w:pStyle w:val="Corpodetexto"/>
        <w:rPr>
          <w:lang w:val="pt-PT"/>
        </w:rPr>
      </w:pPr>
    </w:p>
    <w:p w14:paraId="1632303B" w14:textId="77777777" w:rsidR="00C311BE" w:rsidRPr="00E63175" w:rsidRDefault="00C311BE" w:rsidP="00C311BE">
      <w:pPr>
        <w:pStyle w:val="Corpodetexto"/>
        <w:rPr>
          <w:lang w:val="pt-PT"/>
        </w:rPr>
      </w:pPr>
    </w:p>
    <w:p w14:paraId="1E70F72A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6EC6D4C8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CDDE448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78B8016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4DBDB557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1E2B349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104A17A" w14:textId="553BEAFE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Andreia Agostinho Batista</w:t>
      </w:r>
      <w:r w:rsidRPr="00E63175">
        <w:rPr>
          <w:spacing w:val="-2"/>
          <w:sz w:val="24"/>
          <w:lang w:val="pt-PT"/>
        </w:rPr>
        <w:t>,</w:t>
      </w:r>
    </w:p>
    <w:p w14:paraId="59B3BABC" w14:textId="77777777" w:rsidR="00C311BE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5F0FA0FA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759F7920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1F6A675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6E5C8448" w14:textId="77777777" w:rsidR="00C311BE" w:rsidRDefault="00C311BE" w:rsidP="00C311BE">
      <w:pPr>
        <w:pStyle w:val="Ttulo1"/>
        <w:jc w:val="left"/>
      </w:pPr>
    </w:p>
    <w:p w14:paraId="6E4BBDAF" w14:textId="77777777" w:rsidR="00C311BE" w:rsidRDefault="00C311BE" w:rsidP="00C311BE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4D880D74" w14:textId="6AB8D955" w:rsidR="00BA62C0" w:rsidRPr="00E63175" w:rsidRDefault="007E3E80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A2448A">
        <w:rPr>
          <w:rFonts w:ascii="Times New Roman" w:hAnsi="Times New Roman" w:cs="Times New Roman"/>
          <w:kern w:val="20"/>
          <w:lang w:val="pt-PT"/>
        </w:rPr>
        <w:t>Marco Vicente</w:t>
      </w:r>
    </w:p>
    <w:p w14:paraId="777908C2" w14:textId="77777777" w:rsidR="007E3E80" w:rsidRPr="00BA62C0" w:rsidRDefault="007E3E80" w:rsidP="00BA62C0">
      <w:pPr>
        <w:jc w:val="center"/>
        <w:rPr>
          <w:lang w:val="pt-PT"/>
        </w:rPr>
      </w:pPr>
    </w:p>
    <w:p w14:paraId="7951F0B6" w14:textId="77777777" w:rsidR="007E3E80" w:rsidRDefault="007E3E80" w:rsidP="007E3E80">
      <w:pPr>
        <w:pStyle w:val="Corpodetexto"/>
        <w:rPr>
          <w:lang w:val="pt-PT"/>
        </w:rPr>
      </w:pPr>
    </w:p>
    <w:p w14:paraId="578C683B" w14:textId="77777777" w:rsidR="007E3E80" w:rsidRDefault="007E3E80" w:rsidP="007E3E80">
      <w:pPr>
        <w:pStyle w:val="Corpodetexto"/>
        <w:rPr>
          <w:lang w:val="pt-PT"/>
        </w:rPr>
      </w:pPr>
    </w:p>
    <w:p w14:paraId="408791D9" w14:textId="77777777" w:rsidR="007E3E80" w:rsidRDefault="007E3E80" w:rsidP="007E3E80">
      <w:pPr>
        <w:pStyle w:val="Corpodetexto"/>
        <w:rPr>
          <w:lang w:val="pt-PT"/>
        </w:rPr>
      </w:pPr>
    </w:p>
    <w:p w14:paraId="2BF319AF" w14:textId="77777777" w:rsidR="007E3E80" w:rsidRDefault="007E3E80" w:rsidP="007E3E80">
      <w:pPr>
        <w:pStyle w:val="Corpodetexto"/>
        <w:rPr>
          <w:lang w:val="pt-PT"/>
        </w:rPr>
      </w:pPr>
    </w:p>
    <w:p w14:paraId="282D1EF9" w14:textId="77777777" w:rsidR="007E3E80" w:rsidRDefault="007E3E80" w:rsidP="007E3E80">
      <w:pPr>
        <w:pStyle w:val="Corpodetexto"/>
        <w:rPr>
          <w:lang w:val="pt-PT"/>
        </w:rPr>
      </w:pPr>
    </w:p>
    <w:p w14:paraId="660A0C79" w14:textId="77777777" w:rsidR="007E3E80" w:rsidRDefault="007E3E80" w:rsidP="007E3E80">
      <w:pPr>
        <w:pStyle w:val="Corpodetexto"/>
        <w:rPr>
          <w:lang w:val="pt-PT"/>
        </w:rPr>
      </w:pPr>
    </w:p>
    <w:p w14:paraId="2A8D6BE1" w14:textId="77777777" w:rsidR="007E3E80" w:rsidRDefault="007E3E80" w:rsidP="007E3E80">
      <w:pPr>
        <w:pStyle w:val="Corpodetexto"/>
        <w:rPr>
          <w:lang w:val="pt-PT"/>
        </w:rPr>
      </w:pPr>
    </w:p>
    <w:p w14:paraId="0E705C20" w14:textId="77777777" w:rsidR="007E3E80" w:rsidRDefault="007E3E80" w:rsidP="007E3E80">
      <w:pPr>
        <w:pStyle w:val="Corpodetexto"/>
        <w:rPr>
          <w:lang w:val="pt-PT"/>
        </w:rPr>
      </w:pPr>
    </w:p>
    <w:p w14:paraId="078AF2BF" w14:textId="77777777" w:rsidR="007E3E80" w:rsidRDefault="007E3E80" w:rsidP="007E3E80">
      <w:pPr>
        <w:pStyle w:val="Corpodetexto"/>
        <w:rPr>
          <w:lang w:val="pt-PT"/>
        </w:rPr>
      </w:pPr>
    </w:p>
    <w:p w14:paraId="788F48EC" w14:textId="77777777" w:rsidR="007E3E80" w:rsidRDefault="007E3E80" w:rsidP="007E3E80">
      <w:pPr>
        <w:pStyle w:val="Corpodetexto"/>
        <w:rPr>
          <w:lang w:val="pt-PT"/>
        </w:rPr>
      </w:pPr>
    </w:p>
    <w:p w14:paraId="2BED8723" w14:textId="77777777" w:rsidR="007E3E80" w:rsidRPr="00E63175" w:rsidRDefault="007E3E80" w:rsidP="007E3E80">
      <w:pPr>
        <w:pStyle w:val="Corpodetexto"/>
        <w:rPr>
          <w:lang w:val="pt-PT"/>
        </w:rPr>
      </w:pPr>
    </w:p>
    <w:p w14:paraId="526617DD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31AE646F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A4FC66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317BFDB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7CC23A10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23A6210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54D0C92B" w14:textId="44074EAD" w:rsidR="007E3E80" w:rsidRPr="00E63175" w:rsidRDefault="007226B1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Diogo Rafael Cunha Pereira</w:t>
      </w:r>
      <w:r w:rsidR="007E3E80" w:rsidRPr="00E63175">
        <w:rPr>
          <w:spacing w:val="-2"/>
          <w:sz w:val="24"/>
          <w:lang w:val="pt-PT"/>
        </w:rPr>
        <w:t>,</w:t>
      </w:r>
    </w:p>
    <w:p w14:paraId="68C249CA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0095BC0E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0B5C07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48F1BDC" w14:textId="4B04840D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 w:rsidR="007226B1"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 w:rsidR="007226B1">
        <w:rPr>
          <w:spacing w:val="-2"/>
          <w:sz w:val="24"/>
          <w:lang w:val="pt-PT"/>
        </w:rPr>
        <w:t>2022</w:t>
      </w:r>
    </w:p>
    <w:p w14:paraId="3407C3CC" w14:textId="77777777" w:rsidR="007226B1" w:rsidRDefault="007226B1" w:rsidP="007E3E80">
      <w:pPr>
        <w:pStyle w:val="Ttulo1"/>
        <w:jc w:val="left"/>
      </w:pPr>
    </w:p>
    <w:p w14:paraId="7CAEE40B" w14:textId="77777777" w:rsidR="007226B1" w:rsidRDefault="007226B1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C311BE">
        <w:rPr>
          <w:lang w:val="pt-PT"/>
        </w:rPr>
        <w:br w:type="page"/>
      </w:r>
    </w:p>
    <w:p w14:paraId="76B2EFC8" w14:textId="77777777" w:rsidR="00C311BE" w:rsidRPr="00E63175" w:rsidRDefault="00C311BE" w:rsidP="00C311BE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 xml:space="preserve">realização da prova de apresentação de projeto </w:t>
      </w:r>
      <w:r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>
        <w:rPr>
          <w:rFonts w:ascii="Times New Roman" w:hAnsi="Times New Roman" w:cs="Times New Roman"/>
          <w:kern w:val="20"/>
          <w:lang w:val="pt-PT"/>
        </w:rPr>
        <w:t xml:space="preserve"> de </w:t>
      </w:r>
      <w:r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>
        <w:rPr>
          <w:rFonts w:ascii="Times New Roman" w:hAnsi="Times New Roman" w:cs="Times New Roman"/>
          <w:kern w:val="20"/>
          <w:lang w:val="pt-PT"/>
        </w:rPr>
        <w:t xml:space="preserve"> </w:t>
      </w:r>
      <w:r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>
        <w:rPr>
          <w:rFonts w:ascii="Times New Roman" w:hAnsi="Times New Roman" w:cs="Times New Roman"/>
          <w:kern w:val="20"/>
          <w:lang w:val="pt-PT"/>
        </w:rPr>
        <w:t xml:space="preserve"> Marco Vicente</w:t>
      </w:r>
    </w:p>
    <w:p w14:paraId="49A5BFDF" w14:textId="77777777" w:rsidR="00C311BE" w:rsidRPr="00BA62C0" w:rsidRDefault="00C311BE" w:rsidP="00C311BE">
      <w:pPr>
        <w:jc w:val="center"/>
        <w:rPr>
          <w:lang w:val="pt-PT"/>
        </w:rPr>
      </w:pPr>
    </w:p>
    <w:p w14:paraId="76BE9D5C" w14:textId="77777777" w:rsidR="00C311BE" w:rsidRDefault="00C311BE" w:rsidP="00C311BE">
      <w:pPr>
        <w:pStyle w:val="Corpodetexto"/>
        <w:rPr>
          <w:lang w:val="pt-PT"/>
        </w:rPr>
      </w:pPr>
    </w:p>
    <w:p w14:paraId="09A7B9FA" w14:textId="77777777" w:rsidR="00C311BE" w:rsidRDefault="00C311BE" w:rsidP="00C311BE">
      <w:pPr>
        <w:pStyle w:val="Corpodetexto"/>
        <w:rPr>
          <w:lang w:val="pt-PT"/>
        </w:rPr>
      </w:pPr>
    </w:p>
    <w:p w14:paraId="02966080" w14:textId="77777777" w:rsidR="00C311BE" w:rsidRDefault="00C311BE" w:rsidP="00C311BE">
      <w:pPr>
        <w:pStyle w:val="Corpodetexto"/>
        <w:rPr>
          <w:lang w:val="pt-PT"/>
        </w:rPr>
      </w:pPr>
    </w:p>
    <w:p w14:paraId="5E00B636" w14:textId="77777777" w:rsidR="00C311BE" w:rsidRDefault="00C311BE" w:rsidP="00C311BE">
      <w:pPr>
        <w:pStyle w:val="Corpodetexto"/>
        <w:rPr>
          <w:lang w:val="pt-PT"/>
        </w:rPr>
      </w:pPr>
    </w:p>
    <w:p w14:paraId="5C5B19CC" w14:textId="77777777" w:rsidR="00C311BE" w:rsidRDefault="00C311BE" w:rsidP="00C311BE">
      <w:pPr>
        <w:pStyle w:val="Corpodetexto"/>
        <w:rPr>
          <w:lang w:val="pt-PT"/>
        </w:rPr>
      </w:pPr>
    </w:p>
    <w:p w14:paraId="2DF99255" w14:textId="77777777" w:rsidR="00C311BE" w:rsidRDefault="00C311BE" w:rsidP="00C311BE">
      <w:pPr>
        <w:pStyle w:val="Corpodetexto"/>
        <w:rPr>
          <w:lang w:val="pt-PT"/>
        </w:rPr>
      </w:pPr>
    </w:p>
    <w:p w14:paraId="5A6F9DF2" w14:textId="77777777" w:rsidR="00C311BE" w:rsidRDefault="00C311BE" w:rsidP="00C311BE">
      <w:pPr>
        <w:pStyle w:val="Corpodetexto"/>
        <w:rPr>
          <w:lang w:val="pt-PT"/>
        </w:rPr>
      </w:pPr>
    </w:p>
    <w:p w14:paraId="070B294E" w14:textId="77777777" w:rsidR="00C311BE" w:rsidRDefault="00C311BE" w:rsidP="00C311BE">
      <w:pPr>
        <w:pStyle w:val="Corpodetexto"/>
        <w:rPr>
          <w:lang w:val="pt-PT"/>
        </w:rPr>
      </w:pPr>
    </w:p>
    <w:p w14:paraId="523C4763" w14:textId="77777777" w:rsidR="00C311BE" w:rsidRDefault="00C311BE" w:rsidP="00C311BE">
      <w:pPr>
        <w:pStyle w:val="Corpodetexto"/>
        <w:rPr>
          <w:lang w:val="pt-PT"/>
        </w:rPr>
      </w:pPr>
    </w:p>
    <w:p w14:paraId="6D8B87B0" w14:textId="77777777" w:rsidR="00C311BE" w:rsidRDefault="00C311BE" w:rsidP="00C311BE">
      <w:pPr>
        <w:pStyle w:val="Corpodetexto"/>
        <w:rPr>
          <w:lang w:val="pt-PT"/>
        </w:rPr>
      </w:pPr>
    </w:p>
    <w:p w14:paraId="1CE16C44" w14:textId="77777777" w:rsidR="00C311BE" w:rsidRPr="00E63175" w:rsidRDefault="00C311BE" w:rsidP="00C311BE">
      <w:pPr>
        <w:pStyle w:val="Corpodetexto"/>
        <w:rPr>
          <w:lang w:val="pt-PT"/>
        </w:rPr>
      </w:pPr>
    </w:p>
    <w:p w14:paraId="0F0333F7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08ED343F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EF9FA21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26FD8208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66722FAA" w14:textId="77777777" w:rsidR="00C311BE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59B86E4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A92B583" w14:textId="5C2BD266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Gonçalo Santos Ferreira</w:t>
      </w:r>
      <w:r w:rsidRPr="00E63175">
        <w:rPr>
          <w:spacing w:val="-2"/>
          <w:sz w:val="24"/>
          <w:lang w:val="pt-PT"/>
        </w:rPr>
        <w:t>,</w:t>
      </w:r>
    </w:p>
    <w:p w14:paraId="694A56E0" w14:textId="77777777" w:rsidR="00C311BE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63F3CBFB" w14:textId="77777777" w:rsidR="00C311BE" w:rsidRPr="00E63175" w:rsidRDefault="00C311BE" w:rsidP="00C311BE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1AE538A6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6BAF153" w14:textId="77777777" w:rsidR="00C311BE" w:rsidRPr="00E63175" w:rsidRDefault="00C311BE" w:rsidP="00C311BE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 xml:space="preserve">, ....  de </w:t>
      </w:r>
      <w:r>
        <w:rPr>
          <w:spacing w:val="-2"/>
          <w:sz w:val="24"/>
          <w:lang w:val="pt-PT"/>
        </w:rPr>
        <w:t>Fevereiro</w:t>
      </w:r>
      <w:r w:rsidRPr="00E63175">
        <w:rPr>
          <w:spacing w:val="-2"/>
          <w:sz w:val="24"/>
          <w:lang w:val="pt-PT"/>
        </w:rPr>
        <w:t xml:space="preserve"> de </w:t>
      </w:r>
      <w:r>
        <w:rPr>
          <w:spacing w:val="-2"/>
          <w:sz w:val="24"/>
          <w:lang w:val="pt-PT"/>
        </w:rPr>
        <w:t>2022</w:t>
      </w:r>
    </w:p>
    <w:p w14:paraId="2CC8DFC2" w14:textId="77777777" w:rsidR="00C311BE" w:rsidRDefault="00C311BE" w:rsidP="00C311BE">
      <w:pPr>
        <w:pStyle w:val="Ttulo1"/>
        <w:jc w:val="left"/>
      </w:pPr>
    </w:p>
    <w:p w14:paraId="612CA4B1" w14:textId="2EADC563" w:rsidR="00B23C8A" w:rsidRPr="003A6E83" w:rsidRDefault="00B23C8A" w:rsidP="003A6E83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BA6A38">
        <w:rPr>
          <w:lang w:val="pt-PT"/>
        </w:rPr>
        <w:br w:type="page"/>
      </w:r>
      <w:r w:rsidR="00C17BC3" w:rsidRPr="003A6E83"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  <w:lastRenderedPageBreak/>
        <w:t>Agradecimentos</w:t>
      </w:r>
    </w:p>
    <w:p w14:paraId="08B713B0" w14:textId="11E0BF4A"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</w:t>
      </w:r>
      <w:proofErr w:type="spellStart"/>
      <w:r w:rsidRPr="00E467A2">
        <w:rPr>
          <w:b/>
          <w:color w:val="800000"/>
          <w:sz w:val="24"/>
          <w:lang w:val="pt-PT"/>
        </w:rPr>
        <w:t>Opcio</w:t>
      </w:r>
      <w:r w:rsidR="00ED05BA">
        <w:rPr>
          <w:b/>
          <w:color w:val="800000"/>
          <w:sz w:val="24"/>
          <w:lang w:val="pt-PT"/>
        </w:rPr>
        <w:t>ddfsdddsdsadsads</w:t>
      </w:r>
      <w:r w:rsidRPr="00E467A2">
        <w:rPr>
          <w:b/>
          <w:color w:val="800000"/>
          <w:sz w:val="24"/>
          <w:lang w:val="pt-PT"/>
        </w:rPr>
        <w:t>nal</w:t>
      </w:r>
      <w:proofErr w:type="spellEnd"/>
      <w:r w:rsidRPr="00E467A2">
        <w:rPr>
          <w:b/>
          <w:color w:val="800000"/>
          <w:sz w:val="24"/>
          <w:lang w:val="pt-PT"/>
        </w:rPr>
        <w:t>)</w:t>
      </w:r>
    </w:p>
    <w:p w14:paraId="727B044D" w14:textId="77777777" w:rsidR="00C17BC3" w:rsidRDefault="00C17BC3" w:rsidP="00C17BC3">
      <w:pPr>
        <w:pStyle w:val="Corpodetexto"/>
        <w:rPr>
          <w:lang w:val="pt-PT"/>
        </w:rPr>
      </w:pPr>
    </w:p>
    <w:p w14:paraId="7460F51B" w14:textId="77777777" w:rsidR="00C17BC3" w:rsidRDefault="00C17BC3" w:rsidP="00C17BC3">
      <w:pPr>
        <w:pStyle w:val="Corpodetexto"/>
        <w:rPr>
          <w:lang w:val="pt-PT"/>
        </w:rPr>
      </w:pPr>
    </w:p>
    <w:p w14:paraId="46A805D1" w14:textId="77777777" w:rsidR="00C17BC3" w:rsidRDefault="00C17BC3" w:rsidP="00C17BC3">
      <w:pPr>
        <w:pStyle w:val="Corpodetexto"/>
        <w:rPr>
          <w:lang w:val="pt-PT"/>
        </w:rPr>
      </w:pPr>
    </w:p>
    <w:p w14:paraId="36F40A41" w14:textId="77777777"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14:paraId="4B3A2599" w14:textId="77777777" w:rsidR="00C17BC3" w:rsidRDefault="00C17BC3" w:rsidP="00C17BC3">
      <w:pPr>
        <w:pStyle w:val="Corpodetexto"/>
        <w:rPr>
          <w:lang w:val="pt-PT"/>
        </w:rPr>
      </w:pPr>
    </w:p>
    <w:p w14:paraId="10C12B16" w14:textId="5F1FB33C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proofErr w:type="spellStart"/>
      <w:r w:rsidR="00BA6A38">
        <w:rPr>
          <w:b/>
          <w:sz w:val="24"/>
          <w:lang w:val="pt-PT"/>
        </w:rPr>
        <w:t>CarBuddy</w:t>
      </w:r>
      <w:proofErr w:type="spellEnd"/>
    </w:p>
    <w:p w14:paraId="5D9EAFED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2BCFF522" w14:textId="2BBD2393" w:rsidR="00E63175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Andreia Agostinho Batista</w:t>
      </w:r>
    </w:p>
    <w:p w14:paraId="120A7C5F" w14:textId="5086C924" w:rsidR="00BA6A38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Diogo Rafael Cunha Pereira</w:t>
      </w:r>
    </w:p>
    <w:p w14:paraId="5DDF384D" w14:textId="60A36229" w:rsidR="00BA6A38" w:rsidRPr="00E63175" w:rsidRDefault="00BA6A38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>
        <w:rPr>
          <w:b/>
          <w:sz w:val="24"/>
          <w:lang w:val="pt-PT"/>
        </w:rPr>
        <w:t>Gonçalo Santos Ferreira</w:t>
      </w:r>
    </w:p>
    <w:p w14:paraId="63FBF19D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53711330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14:paraId="33F9FBA5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E63175">
        <w:rPr>
          <w:color w:val="000000"/>
          <w:sz w:val="24"/>
          <w:lang w:val="pt-PT"/>
        </w:rPr>
        <w:t xml:space="preserve">Texto do resumo em </w:t>
      </w:r>
      <w:proofErr w:type="gramStart"/>
      <w:r w:rsidRPr="00E63175">
        <w:rPr>
          <w:color w:val="000000"/>
          <w:sz w:val="24"/>
          <w:lang w:val="pt-PT"/>
        </w:rPr>
        <w:t>Português</w:t>
      </w:r>
      <w:proofErr w:type="gramEnd"/>
      <w:r w:rsidRPr="00E63175">
        <w:rPr>
          <w:color w:val="000000"/>
          <w:sz w:val="24"/>
          <w:lang w:val="pt-PT"/>
        </w:rPr>
        <w:t xml:space="preserve">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14:paraId="1837AF4D" w14:textId="77777777" w:rsidR="00C17BC3" w:rsidRDefault="00C17BC3" w:rsidP="00C17BC3">
      <w:pPr>
        <w:pStyle w:val="Corpodetexto"/>
        <w:rPr>
          <w:lang w:val="pt-PT"/>
        </w:rPr>
      </w:pPr>
    </w:p>
    <w:p w14:paraId="2B4CE5F4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 xml:space="preserve">PALAVRAS-CHAVE: </w:t>
      </w:r>
      <w:proofErr w:type="spellStart"/>
      <w:r w:rsidRPr="00643661">
        <w:rPr>
          <w:color w:val="000000"/>
          <w:sz w:val="24"/>
          <w:lang w:val="pt-PT" w:eastAsia="pt-PT"/>
        </w:rPr>
        <w:t>xxxx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yyyy</w:t>
      </w:r>
      <w:proofErr w:type="spellEnd"/>
      <w:r w:rsidRPr="00643661">
        <w:rPr>
          <w:color w:val="000000"/>
          <w:sz w:val="24"/>
          <w:lang w:val="pt-PT" w:eastAsia="pt-PT"/>
        </w:rPr>
        <w:t xml:space="preserve">, </w:t>
      </w:r>
      <w:proofErr w:type="spellStart"/>
      <w:r w:rsidRPr="00643661">
        <w:rPr>
          <w:color w:val="000000"/>
          <w:sz w:val="24"/>
          <w:lang w:val="pt-PT" w:eastAsia="pt-PT"/>
        </w:rPr>
        <w:t>zzzz</w:t>
      </w:r>
      <w:proofErr w:type="spellEnd"/>
    </w:p>
    <w:p w14:paraId="401E9855" w14:textId="77777777" w:rsidR="00C17BC3" w:rsidRDefault="00C17BC3" w:rsidP="00C17BC3">
      <w:pPr>
        <w:pStyle w:val="Corpodetexto"/>
        <w:rPr>
          <w:lang w:val="pt-PT"/>
        </w:rPr>
      </w:pPr>
    </w:p>
    <w:p w14:paraId="70C6D4C9" w14:textId="77777777"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14:paraId="16DE100B" w14:textId="77777777" w:rsidR="00C17BC3" w:rsidRDefault="00C17BC3" w:rsidP="00C17BC3">
      <w:pPr>
        <w:pStyle w:val="Corpodetexto"/>
        <w:rPr>
          <w:lang w:val="pt-PT"/>
        </w:rPr>
      </w:pPr>
    </w:p>
    <w:p w14:paraId="601A348F" w14:textId="77777777" w:rsidR="00996763" w:rsidRDefault="00996763" w:rsidP="00C17BC3">
      <w:pPr>
        <w:pStyle w:val="Corpodetexto"/>
        <w:rPr>
          <w:lang w:val="pt-PT"/>
        </w:rPr>
      </w:pPr>
    </w:p>
    <w:p w14:paraId="685F457D" w14:textId="77777777" w:rsidR="00996763" w:rsidRDefault="00996763" w:rsidP="00C17BC3">
      <w:pPr>
        <w:pStyle w:val="Corpodetexto"/>
        <w:rPr>
          <w:lang w:val="pt-PT"/>
        </w:rPr>
      </w:pPr>
    </w:p>
    <w:p w14:paraId="29F9A9B3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9EFF0F8" w14:textId="77777777" w:rsidR="00996763" w:rsidRDefault="00996763" w:rsidP="00996763">
      <w:pPr>
        <w:pStyle w:val="Corpodetexto"/>
        <w:ind w:firstLine="0"/>
        <w:rPr>
          <w:lang w:val="pt-PT"/>
        </w:rPr>
      </w:pPr>
    </w:p>
    <w:p w14:paraId="34FC5C18" w14:textId="77777777"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5065E42D" w14:textId="77777777"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14:paraId="6FEF7BEB" w14:textId="77777777" w:rsidR="00C17BC3" w:rsidRDefault="00C17BC3" w:rsidP="00C17BC3">
      <w:pPr>
        <w:pStyle w:val="Corpodetexto"/>
        <w:rPr>
          <w:lang w:val="pt-PT"/>
        </w:rPr>
      </w:pPr>
    </w:p>
    <w:p w14:paraId="5171E3F3" w14:textId="77777777" w:rsidR="00C17BC3" w:rsidRDefault="00C17BC3" w:rsidP="00C17BC3">
      <w:pPr>
        <w:pStyle w:val="Corpodetexto"/>
        <w:rPr>
          <w:lang w:val="pt-PT"/>
        </w:rPr>
      </w:pPr>
    </w:p>
    <w:p w14:paraId="1942CB9A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 xml:space="preserve">Configuração padrão: 1,5 espaço entre linhas; opções de tipo de letra: </w:t>
      </w:r>
      <w:proofErr w:type="spellStart"/>
      <w:r w:rsidRPr="00E63175">
        <w:rPr>
          <w:color w:val="000000"/>
          <w:sz w:val="24"/>
          <w:lang w:val="pt-PT"/>
        </w:rPr>
        <w:t>Garamond</w:t>
      </w:r>
      <w:proofErr w:type="spellEnd"/>
      <w:r w:rsidRPr="00E63175">
        <w:rPr>
          <w:color w:val="000000"/>
          <w:sz w:val="24"/>
          <w:lang w:val="pt-PT"/>
        </w:rPr>
        <w:t xml:space="preserve">, Times New </w:t>
      </w:r>
      <w:proofErr w:type="spellStart"/>
      <w:r w:rsidRPr="00E63175">
        <w:rPr>
          <w:color w:val="000000"/>
          <w:sz w:val="24"/>
          <w:lang w:val="pt-PT"/>
        </w:rPr>
        <w:t>Roman</w:t>
      </w:r>
      <w:proofErr w:type="spellEnd"/>
      <w:r w:rsidRPr="00E63175">
        <w:rPr>
          <w:color w:val="000000"/>
          <w:sz w:val="24"/>
          <w:lang w:val="pt-PT"/>
        </w:rPr>
        <w:t>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 xml:space="preserve">12; texto justificado (6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antes / 6 </w:t>
      </w:r>
      <w:proofErr w:type="spellStart"/>
      <w:r w:rsidRPr="00E63175">
        <w:rPr>
          <w:color w:val="000000"/>
          <w:sz w:val="24"/>
          <w:lang w:val="pt-PT"/>
        </w:rPr>
        <w:t>pto</w:t>
      </w:r>
      <w:proofErr w:type="spellEnd"/>
      <w:r w:rsidRPr="00E63175">
        <w:rPr>
          <w:color w:val="000000"/>
          <w:sz w:val="24"/>
          <w:lang w:val="pt-PT"/>
        </w:rPr>
        <w:t xml:space="preserve">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3289A31F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65439D5F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6DF93FCB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0E11395F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45D2B745" w14:textId="77777777" w:rsidR="006915F9" w:rsidRDefault="00C17BC3" w:rsidP="00C17BC3">
      <w:pPr>
        <w:pStyle w:val="Ttulo1"/>
      </w:pPr>
      <w:r>
        <w:br w:type="page"/>
      </w:r>
    </w:p>
    <w:p w14:paraId="3FCDB007" w14:textId="77777777"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14:paraId="50E6CDD7" w14:textId="77777777" w:rsidR="006915F9" w:rsidRDefault="006915F9" w:rsidP="00C17BC3">
      <w:pPr>
        <w:pStyle w:val="Ttulo1"/>
      </w:pPr>
    </w:p>
    <w:p w14:paraId="41738E04" w14:textId="77777777" w:rsidR="005454E5" w:rsidRDefault="005454E5" w:rsidP="00C17BC3">
      <w:pPr>
        <w:pStyle w:val="Ttulo1"/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 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  <w:r>
        <w:br w:type="page"/>
      </w:r>
    </w:p>
    <w:p w14:paraId="091C124A" w14:textId="77777777" w:rsidR="005454E5" w:rsidRDefault="005454E5" w:rsidP="005454E5">
      <w:pPr>
        <w:pStyle w:val="Ttulo1"/>
        <w:numPr>
          <w:ilvl w:val="0"/>
          <w:numId w:val="8"/>
        </w:numPr>
      </w:pPr>
      <w:r>
        <w:lastRenderedPageBreak/>
        <w:t>Metodologia</w:t>
      </w:r>
    </w:p>
    <w:p w14:paraId="14F64467" w14:textId="77777777" w:rsidR="006915F9" w:rsidRDefault="006915F9" w:rsidP="00C17BC3">
      <w:pPr>
        <w:pStyle w:val="Ttulo1"/>
      </w:pPr>
    </w:p>
    <w:p w14:paraId="46AADAA4" w14:textId="77777777"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14:paraId="23929A66" w14:textId="77777777" w:rsidR="000B20AA" w:rsidRDefault="000B20AA" w:rsidP="00C17BC3">
      <w:pPr>
        <w:pStyle w:val="Ttulo1"/>
      </w:pPr>
      <w:r>
        <w:br w:type="page"/>
      </w:r>
    </w:p>
    <w:p w14:paraId="4A3A0635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14:paraId="2F0D0036" w14:textId="77777777" w:rsidR="000B20AA" w:rsidRDefault="000B20AA" w:rsidP="00C17BC3">
      <w:pPr>
        <w:pStyle w:val="Ttulo1"/>
      </w:pPr>
    </w:p>
    <w:p w14:paraId="20CDF31B" w14:textId="77777777" w:rsidR="000B20AA" w:rsidRDefault="000B20AA" w:rsidP="00C17BC3">
      <w:pPr>
        <w:pStyle w:val="Ttulo1"/>
      </w:pPr>
    </w:p>
    <w:p w14:paraId="17F42455" w14:textId="77777777"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0C229C56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6D43F59" w14:textId="77777777" w:rsidR="006915F9" w:rsidRDefault="006915F9" w:rsidP="00C17BC3">
      <w:pPr>
        <w:pStyle w:val="Ttulo1"/>
      </w:pPr>
      <w:r>
        <w:br w:type="page"/>
      </w:r>
    </w:p>
    <w:p w14:paraId="378F0456" w14:textId="77777777"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14:paraId="04A62A44" w14:textId="77777777" w:rsidR="00DB4450" w:rsidRDefault="00DB4450" w:rsidP="00DB4450">
      <w:pPr>
        <w:pStyle w:val="Corpodetexto"/>
        <w:rPr>
          <w:lang w:val="pt-PT"/>
        </w:rPr>
      </w:pPr>
    </w:p>
    <w:p w14:paraId="75B03011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proofErr w:type="spellStart"/>
      <w:r w:rsidR="00B21CDD">
        <w:rPr>
          <w:color w:val="000000"/>
          <w:sz w:val="24"/>
          <w:lang w:val="pt-PT"/>
        </w:rPr>
        <w:t>Redmine</w:t>
      </w:r>
      <w:proofErr w:type="spellEnd"/>
      <w:r w:rsidR="00B21CDD">
        <w:rPr>
          <w:color w:val="000000"/>
          <w:sz w:val="24"/>
          <w:lang w:val="pt-PT"/>
        </w:rPr>
        <w:t>):</w:t>
      </w:r>
    </w:p>
    <w:p w14:paraId="0330F351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Gantt</w:t>
      </w:r>
      <w:proofErr w:type="spellEnd"/>
      <w:r w:rsidRPr="00DB4450">
        <w:rPr>
          <w:color w:val="000000"/>
          <w:sz w:val="24"/>
          <w:lang w:val="pt-PT"/>
        </w:rPr>
        <w:t xml:space="preserve"> Chart;</w:t>
      </w:r>
    </w:p>
    <w:p w14:paraId="07F316B6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Identificação das principais </w:t>
      </w:r>
      <w:proofErr w:type="spellStart"/>
      <w:r w:rsidRPr="00DB4450">
        <w:rPr>
          <w:color w:val="000000"/>
          <w:sz w:val="24"/>
          <w:lang w:val="pt-PT"/>
        </w:rPr>
        <w:t>actividades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13BB0503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proofErr w:type="spellStart"/>
      <w:r w:rsidRPr="00DB4450">
        <w:rPr>
          <w:color w:val="000000"/>
          <w:sz w:val="24"/>
          <w:lang w:val="pt-PT"/>
        </w:rPr>
        <w:t>Deliverables</w:t>
      </w:r>
      <w:proofErr w:type="spellEnd"/>
      <w:r w:rsidRPr="00DB4450">
        <w:rPr>
          <w:color w:val="000000"/>
          <w:sz w:val="24"/>
          <w:lang w:val="pt-PT"/>
        </w:rPr>
        <w:t>;</w:t>
      </w:r>
    </w:p>
    <w:p w14:paraId="08BBF3B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proofErr w:type="spellStart"/>
      <w:r>
        <w:rPr>
          <w:color w:val="000000"/>
          <w:sz w:val="24"/>
          <w:lang w:val="pt-PT"/>
        </w:rPr>
        <w:t>Milestones</w:t>
      </w:r>
      <w:proofErr w:type="spellEnd"/>
      <w:r>
        <w:rPr>
          <w:color w:val="000000"/>
          <w:sz w:val="24"/>
          <w:lang w:val="pt-PT"/>
        </w:rPr>
        <w:t>;</w:t>
      </w:r>
    </w:p>
    <w:p w14:paraId="2D8251F8" w14:textId="77777777" w:rsidR="00DB44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14:paraId="7B8F710B" w14:textId="77777777"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14:paraId="48F0A24D" w14:textId="77777777" w:rsidR="00DB4450" w:rsidRPr="00DB4450" w:rsidRDefault="00DB4450" w:rsidP="00DB4450">
      <w:pPr>
        <w:pStyle w:val="Corpodetexto"/>
        <w:rPr>
          <w:lang w:val="pt-PT"/>
        </w:rPr>
      </w:pPr>
    </w:p>
    <w:p w14:paraId="528F4A66" w14:textId="77777777" w:rsidR="006915F9" w:rsidRDefault="006915F9" w:rsidP="00C17BC3">
      <w:pPr>
        <w:pStyle w:val="Ttulo1"/>
      </w:pPr>
    </w:p>
    <w:p w14:paraId="5E261082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755422D1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37C892B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24B1CB81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53D8D6D9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14:paraId="40B72B82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4E0CEA8D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14:paraId="608EF245" w14:textId="77777777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6F1331B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Especificar Protótipos, Casos de Uso, Modelo de Dados, </w:t>
      </w:r>
      <w:proofErr w:type="spellStart"/>
      <w:r>
        <w:rPr>
          <w:color w:val="000000"/>
          <w:sz w:val="24"/>
          <w:lang w:val="pt-PT"/>
        </w:rPr>
        <w:t>Mockup’s</w:t>
      </w:r>
      <w:proofErr w:type="spellEnd"/>
      <w:r>
        <w:rPr>
          <w:color w:val="000000"/>
          <w:sz w:val="24"/>
          <w:lang w:val="pt-PT"/>
        </w:rPr>
        <w:t>, etc.</w:t>
      </w:r>
    </w:p>
    <w:p w14:paraId="4E427E2E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7EF8FB6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14:paraId="6C69339F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AEE5A4B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450AA8B7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4F75A88" w14:textId="77777777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6058FC61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14:paraId="50D7016F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EE440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4A675ECA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7AAC48AA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E6CA76E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69600299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2350870B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63597434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79CBEC78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1F3BA1EB" w14:textId="77777777"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14:paraId="4DBF849E" w14:textId="77777777" w:rsidR="00C17BC3" w:rsidRDefault="00C17BC3" w:rsidP="00C17BC3">
      <w:pPr>
        <w:pStyle w:val="Corpodetexto"/>
        <w:rPr>
          <w:lang w:val="pt-PT"/>
        </w:rPr>
      </w:pPr>
    </w:p>
    <w:p w14:paraId="474F8FD8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524E2144" w14:textId="77777777"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14:paraId="1A5F18B4" w14:textId="77777777" w:rsidR="006915F9" w:rsidRDefault="006915F9" w:rsidP="00C17BC3">
      <w:pPr>
        <w:pStyle w:val="Corpodetexto"/>
        <w:rPr>
          <w:lang w:val="pt-PT"/>
        </w:rPr>
      </w:pPr>
    </w:p>
    <w:p w14:paraId="4D43738D" w14:textId="77777777" w:rsidR="006915F9" w:rsidRDefault="006915F9" w:rsidP="00C17BC3">
      <w:pPr>
        <w:pStyle w:val="Corpodetexto"/>
        <w:rPr>
          <w:lang w:val="pt-PT"/>
        </w:rPr>
      </w:pPr>
    </w:p>
    <w:p w14:paraId="2FB4D0F9" w14:textId="77777777" w:rsidR="006915F9" w:rsidRDefault="006915F9" w:rsidP="00C17BC3">
      <w:pPr>
        <w:pStyle w:val="Corpodetexto"/>
        <w:rPr>
          <w:lang w:val="pt-PT"/>
        </w:rPr>
      </w:pPr>
    </w:p>
    <w:p w14:paraId="46C1B7C0" w14:textId="77777777" w:rsidR="00C17BC3" w:rsidRDefault="00C17BC3" w:rsidP="00C17BC3">
      <w:pPr>
        <w:pStyle w:val="Corpodetexto"/>
        <w:rPr>
          <w:lang w:val="pt-PT"/>
        </w:rPr>
      </w:pPr>
    </w:p>
    <w:p w14:paraId="10B30BAE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98EBB" w14:textId="77777777" w:rsidR="00F02766" w:rsidRDefault="00F02766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493EDC59" w14:textId="77777777" w:rsidR="00F02766" w:rsidRDefault="00F02766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6815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4E1ABE5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8A54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0CA09654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AFE8C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5207D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738C2177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4251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1BE7E25D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69D05" w14:textId="77777777" w:rsidR="00F02766" w:rsidRDefault="00F02766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090DE3F9" w14:textId="77777777" w:rsidR="00F02766" w:rsidRDefault="00F02766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253752E0" w14:textId="77777777" w:rsidR="00F02766" w:rsidRPr="00F20B3E" w:rsidRDefault="00F02766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 xml:space="preserve">(continuação </w:t>
      </w:r>
      <w:proofErr w:type="gramStart"/>
      <w:r w:rsidRPr="00F20B3E">
        <w:rPr>
          <w:i/>
          <w:iCs/>
          <w:sz w:val="18"/>
          <w:szCs w:val="20"/>
          <w:lang w:val="pt-PT"/>
        </w:rPr>
        <w:t>da notas</w:t>
      </w:r>
      <w:proofErr w:type="gramEnd"/>
      <w:r w:rsidRPr="00F20B3E">
        <w:rPr>
          <w:i/>
          <w:iCs/>
          <w:sz w:val="18"/>
          <w:szCs w:val="20"/>
          <w:lang w:val="pt-PT"/>
        </w:rPr>
        <w:t xml:space="preserve"> de rodapé)</w:t>
      </w:r>
    </w:p>
  </w:footnote>
  <w:footnote w:id="2">
    <w:p w14:paraId="7132DC62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53737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7FC2C75A" wp14:editId="6E66D143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7976E40F" wp14:editId="611802DE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0B1DD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2BB45E74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76E40F"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" o:allowincell="f" filled="f" stroked="f" strokecolor="white" strokeweight="6pt">
              <v:textbox inset="0,0,0,0">
                <w:txbxContent>
                  <w:p w14:paraId="6E00B1DD" w14:textId="77777777"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2BB45E74" w14:textId="77777777"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D9188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0B51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2AF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692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8474A"/>
    <w:rsid w:val="000B0AA5"/>
    <w:rsid w:val="000B20AA"/>
    <w:rsid w:val="00121481"/>
    <w:rsid w:val="001735B1"/>
    <w:rsid w:val="001E6AB8"/>
    <w:rsid w:val="00242509"/>
    <w:rsid w:val="002B0CF2"/>
    <w:rsid w:val="002F68C8"/>
    <w:rsid w:val="00333ABE"/>
    <w:rsid w:val="00335F70"/>
    <w:rsid w:val="00374E29"/>
    <w:rsid w:val="00384DC4"/>
    <w:rsid w:val="00397999"/>
    <w:rsid w:val="003A6E83"/>
    <w:rsid w:val="003C57B2"/>
    <w:rsid w:val="005454E5"/>
    <w:rsid w:val="005702F6"/>
    <w:rsid w:val="00613E79"/>
    <w:rsid w:val="00655555"/>
    <w:rsid w:val="006915F9"/>
    <w:rsid w:val="007226B1"/>
    <w:rsid w:val="007E3E80"/>
    <w:rsid w:val="00867E2E"/>
    <w:rsid w:val="008D332F"/>
    <w:rsid w:val="009644B0"/>
    <w:rsid w:val="00996763"/>
    <w:rsid w:val="009B2DEE"/>
    <w:rsid w:val="00A2448A"/>
    <w:rsid w:val="00A340FE"/>
    <w:rsid w:val="00A63BC6"/>
    <w:rsid w:val="00AC48B9"/>
    <w:rsid w:val="00B12B81"/>
    <w:rsid w:val="00B21CDD"/>
    <w:rsid w:val="00B23C8A"/>
    <w:rsid w:val="00B37F9E"/>
    <w:rsid w:val="00B4563F"/>
    <w:rsid w:val="00BA62C0"/>
    <w:rsid w:val="00BA6A38"/>
    <w:rsid w:val="00C17BC3"/>
    <w:rsid w:val="00C311BE"/>
    <w:rsid w:val="00D1255E"/>
    <w:rsid w:val="00D6534E"/>
    <w:rsid w:val="00DA553B"/>
    <w:rsid w:val="00DB4450"/>
    <w:rsid w:val="00E467A2"/>
    <w:rsid w:val="00E63175"/>
    <w:rsid w:val="00E6444A"/>
    <w:rsid w:val="00E70630"/>
    <w:rsid w:val="00ED05BA"/>
    <w:rsid w:val="00F02766"/>
    <w:rsid w:val="00F20B3E"/>
    <w:rsid w:val="00F27E7B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4DF948BF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D89824-69A5-42C9-A22C-F53642B431AE}">
  <ds:schemaRefs/>
</ds:datastoreItem>
</file>

<file path=customXml/itemProps2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61</TotalTime>
  <Pages>20</Pages>
  <Words>535</Words>
  <Characters>2895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Andreia Agostinho</cp:lastModifiedBy>
  <cp:revision>22</cp:revision>
  <dcterms:created xsi:type="dcterms:W3CDTF">2017-01-09T11:21:00Z</dcterms:created>
  <dcterms:modified xsi:type="dcterms:W3CDTF">2021-11-18T18:48:00Z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